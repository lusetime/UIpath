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C2" w:rsidRPr="0046251C" w:rsidRDefault="00464FC2" w:rsidP="00D627AE">
      <w:pPr>
        <w:rPr>
          <w:rFonts w:asciiTheme="minorHAnsi" w:eastAsia="微軟正黑體" w:hAnsiTheme="minorHAnsi" w:cstheme="minorHAnsi"/>
        </w:rPr>
      </w:pPr>
      <w:bookmarkStart w:id="0" w:name="_Toc227064252"/>
    </w:p>
    <w:sdt>
      <w:sdtPr>
        <w:rPr>
          <w:rFonts w:asciiTheme="minorHAnsi" w:eastAsia="微軟正黑體" w:hAnsiTheme="minorHAnsi" w:cstheme="minorHAnsi"/>
          <w:b w:val="0"/>
          <w:color w:val="808080"/>
          <w:sz w:val="20"/>
          <w:szCs w:val="3276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color w:val="auto"/>
          <w:sz w:val="24"/>
          <w:szCs w:val="20"/>
          <w:lang w:eastAsia="zh-TW"/>
        </w:rPr>
      </w:sdtEndPr>
      <w:sdtContent>
        <w:p w:rsidR="004B651A" w:rsidRDefault="00C72A46">
          <w:pPr>
            <w:pStyle w:val="CoverTitle"/>
            <w:wordWrap w:val="0"/>
            <w:ind w:left="709"/>
            <w:rPr>
              <w:rFonts w:asciiTheme="minorHAnsi" w:eastAsia="微軟正黑體" w:hAnsiTheme="minorHAnsi" w:cstheme="minorHAnsi"/>
            </w:rPr>
          </w:pPr>
          <w:sdt>
            <w:sdtPr>
              <w:rPr>
                <w:rFonts w:asciiTheme="minorHAnsi" w:eastAsia="微軟正黑體" w:hAnsiTheme="minorHAnsi" w:cstheme="minorHAnsi" w:hint="eastAsia"/>
              </w:rPr>
              <w:alias w:val="Title"/>
              <w:id w:val="9459297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B651A">
                <w:rPr>
                  <w:rFonts w:asciiTheme="minorHAnsi" w:eastAsia="微軟正黑體" w:hAnsiTheme="minorHAnsi" w:cstheme="minorHAnsi" w:hint="eastAsia"/>
                </w:rPr>
                <w:t>盟立自動化</w:t>
              </w:r>
            </w:sdtContent>
          </w:sdt>
          <w:r w:rsidR="004B651A">
            <w:rPr>
              <w:rFonts w:asciiTheme="minorHAnsi" w:eastAsia="微軟正黑體" w:hAnsiTheme="minorHAnsi" w:cstheme="minorHAnsi" w:hint="eastAsia"/>
            </w:rPr>
            <w:t>RPA</w:t>
          </w:r>
          <w:r w:rsidR="004B651A">
            <w:rPr>
              <w:rFonts w:asciiTheme="minorHAnsi" w:eastAsia="微軟正黑體" w:hAnsiTheme="minorHAnsi" w:cstheme="minorHAnsi" w:hint="eastAsia"/>
            </w:rPr>
            <w:t>需求文件</w:t>
          </w:r>
          <w:r w:rsidR="004B651A" w:rsidRPr="00522713">
            <w:rPr>
              <w:rFonts w:asciiTheme="minorEastAsia" w:eastAsiaTheme="minorEastAsia" w:hAnsiTheme="minorEastAsia" w:cstheme="minorHAnsi"/>
            </w:rPr>
            <w:t xml:space="preserve"> </w:t>
          </w:r>
        </w:p>
        <w:p w:rsidR="004B651A" w:rsidRPr="00F25BB3" w:rsidRDefault="00C72A46" w:rsidP="004B2421">
          <w:pPr>
            <w:pStyle w:val="CoverSubject"/>
            <w:wordWrap w:val="0"/>
            <w:rPr>
              <w:rFonts w:ascii="微軟正黑體" w:eastAsia="微軟正黑體" w:hAnsi="微軟正黑體" w:cstheme="minorHAnsi"/>
            </w:rPr>
          </w:pPr>
          <w:sdt>
            <w:sdtPr>
              <w:rPr>
                <w:rFonts w:eastAsia="微軟正黑體" w:hint="eastAsia"/>
              </w:rPr>
              <w:alias w:val="Subject"/>
              <w:id w:val="9459297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6C6B">
                <w:rPr>
                  <w:rFonts w:eastAsia="微軟正黑體" w:hint="eastAsia"/>
                </w:rPr>
                <w:t>工作時間表</w:t>
              </w:r>
            </w:sdtContent>
          </w:sdt>
        </w:p>
        <w:p w:rsidR="004B651A" w:rsidRPr="0046251C" w:rsidRDefault="004B651A" w:rsidP="00D627AE">
          <w:pPr>
            <w:pStyle w:val="CoverBlockHeading1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  <w:noProof/>
            </w:rPr>
            <w:drawing>
              <wp:anchor distT="0" distB="0" distL="0" distR="0" simplePos="0" relativeHeight="252881920" behindDoc="1" locked="0" layoutInCell="1" allowOverlap="1">
                <wp:simplePos x="0" y="0"/>
                <wp:positionH relativeFrom="page">
                  <wp:align>left</wp:align>
                </wp:positionH>
                <wp:positionV relativeFrom="line">
                  <wp:posOffset>-1260475</wp:posOffset>
                </wp:positionV>
                <wp:extent cx="7888605" cy="2836545"/>
                <wp:effectExtent l="19050" t="0" r="0" b="0"/>
                <wp:wrapNone/>
                <wp:docPr id="90" name="Picture 4" descr="NewsLetter_header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ewsLetter_header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8605" cy="283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46251C">
            <w:rPr>
              <w:rFonts w:asciiTheme="minorHAnsi" w:eastAsia="微軟正黑體" w:hAnsiTheme="minorHAnsi" w:cstheme="minorHAnsi"/>
            </w:rPr>
            <w:t>Prepared for</w:t>
          </w:r>
        </w:p>
        <w:p w:rsidR="004B651A" w:rsidRPr="0046251C" w:rsidRDefault="004B651A" w:rsidP="004B2421">
          <w:pPr>
            <w:pStyle w:val="CoverBlockTextBold"/>
            <w:wordWrap w:val="0"/>
            <w:rPr>
              <w:rFonts w:asciiTheme="minorHAnsi" w:eastAsia="微軟正黑體" w:hAnsiTheme="minorHAnsi" w:cstheme="minorHAnsi"/>
            </w:rPr>
          </w:pPr>
          <w:bookmarkStart w:id="1" w:name="_Hlk479843610"/>
          <w:r>
            <w:rPr>
              <w:rFonts w:asciiTheme="minorHAnsi" w:eastAsia="微軟正黑體" w:hAnsiTheme="minorHAnsi" w:cstheme="minorHAnsi" w:hint="eastAsia"/>
            </w:rPr>
            <w:t>盟立自動化</w:t>
          </w:r>
        </w:p>
        <w:bookmarkEnd w:id="1"/>
        <w:p w:rsidR="004B651A" w:rsidRPr="0046251C" w:rsidRDefault="009F6393" w:rsidP="00D627AE">
          <w:pPr>
            <w:pStyle w:val="CoverBlockTextBold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fldChar w:fldCharType="begin"/>
          </w:r>
          <w:r w:rsidR="004B651A" w:rsidRPr="0046251C">
            <w:rPr>
              <w:rFonts w:asciiTheme="minorHAnsi" w:eastAsia="微軟正黑體" w:hAnsiTheme="minorHAnsi" w:cstheme="minorHAnsi"/>
            </w:rPr>
            <w:instrText xml:space="preserve"> SAVEDATE  \@ "dddd, d MMMM yyyy"  \* MERGEFORMAT </w:instrText>
          </w:r>
          <w:r w:rsidRPr="0046251C">
            <w:rPr>
              <w:rFonts w:asciiTheme="minorHAnsi" w:eastAsia="微軟正黑體" w:hAnsiTheme="minorHAnsi" w:cstheme="minorHAnsi"/>
            </w:rPr>
            <w:fldChar w:fldCharType="separate"/>
          </w:r>
          <w:r w:rsidR="00C53F05">
            <w:rPr>
              <w:rFonts w:asciiTheme="minorHAnsi" w:eastAsia="微軟正黑體" w:hAnsiTheme="minorHAnsi" w:cstheme="minorHAnsi"/>
              <w:noProof/>
            </w:rPr>
            <w:t>Tuesday, 8 October 2019</w:t>
          </w:r>
          <w:r w:rsidRPr="0046251C">
            <w:rPr>
              <w:rFonts w:asciiTheme="minorHAnsi" w:eastAsia="微軟正黑體" w:hAnsiTheme="minorHAnsi" w:cstheme="minorHAnsi"/>
              <w:noProof/>
            </w:rPr>
            <w:fldChar w:fldCharType="end"/>
          </w:r>
        </w:p>
        <w:p w:rsidR="004B651A" w:rsidRPr="0046251C" w:rsidRDefault="004B651A" w:rsidP="00D627AE">
          <w:pPr>
            <w:pStyle w:val="CoverBlockTextBold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t xml:space="preserve">Version </w:t>
          </w:r>
          <w:r>
            <w:rPr>
              <w:rFonts w:asciiTheme="minorHAnsi" w:eastAsia="微軟正黑體" w:hAnsiTheme="minorHAnsi" w:cstheme="minorHAnsi" w:hint="eastAsia"/>
            </w:rPr>
            <w:t>1</w:t>
          </w:r>
          <w:fldSimple w:instr=" DOCPROPERTY  Version  \* MERGEFORMAT ">
            <w:r>
              <w:rPr>
                <w:rFonts w:asciiTheme="minorHAnsi" w:eastAsia="微軟正黑體" w:hAnsiTheme="minorHAnsi" w:cstheme="minorHAnsi"/>
              </w:rPr>
              <w:t>.</w:t>
            </w:r>
            <w:r>
              <w:rPr>
                <w:rFonts w:asciiTheme="minorHAnsi" w:eastAsia="微軟正黑體" w:hAnsiTheme="minorHAnsi" w:cstheme="minorHAnsi" w:hint="eastAsia"/>
              </w:rPr>
              <w:t>0</w:t>
            </w:r>
          </w:fldSimple>
          <w:r w:rsidRPr="0046251C">
            <w:rPr>
              <w:rFonts w:asciiTheme="minorHAnsi" w:eastAsia="微軟正黑體" w:hAnsiTheme="minorHAnsi" w:cstheme="minorHAnsi"/>
            </w:rPr>
            <w:t xml:space="preserve"> </w:t>
          </w:r>
          <w:sdt>
            <w:sdtPr>
              <w:rPr>
                <w:rFonts w:asciiTheme="minorHAnsi" w:eastAsia="微軟正黑體" w:hAnsiTheme="minorHAnsi" w:cstheme="minorHAnsi"/>
              </w:rPr>
              <w:alias w:val="Document Status"/>
              <w:id w:val="94593037"/>
              <w:showingPlcHdr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>
                <w:rPr>
                  <w:rFonts w:asciiTheme="minorHAnsi" w:eastAsia="微軟正黑體" w:hAnsiTheme="minorHAnsi" w:cstheme="minorHAnsi"/>
                </w:rPr>
                <w:t xml:space="preserve">     </w:t>
              </w:r>
            </w:sdtContent>
          </w:sdt>
        </w:p>
        <w:p w:rsidR="004B651A" w:rsidRPr="0046251C" w:rsidRDefault="004B651A" w:rsidP="00D627AE">
          <w:pPr>
            <w:pStyle w:val="CoverBlockHeading2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t>Prepared by</w:t>
          </w:r>
        </w:p>
        <w:p w:rsidR="004B651A" w:rsidRPr="0046251C" w:rsidRDefault="00C72A46" w:rsidP="004B2421">
          <w:pPr>
            <w:pStyle w:val="CoverBlockTextBold"/>
            <w:wordWrap w:val="0"/>
            <w:rPr>
              <w:rFonts w:asciiTheme="minorHAnsi" w:eastAsia="微軟正黑體" w:hAnsiTheme="minorHAnsi" w:cstheme="minorHAnsi"/>
            </w:rPr>
          </w:pPr>
          <w:sdt>
            <w:sdtPr>
              <w:rPr>
                <w:rFonts w:asciiTheme="minorHAnsi" w:eastAsia="微軟正黑體" w:hAnsiTheme="minorHAnsi" w:cstheme="minorHAnsi" w:hint="eastAsia"/>
              </w:rPr>
              <w:alias w:val="Author"/>
              <w:id w:val="9459299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B651A" w:rsidRPr="0046251C">
                <w:rPr>
                  <w:rFonts w:asciiTheme="minorHAnsi" w:eastAsia="微軟正黑體" w:hAnsiTheme="minorHAnsi" w:cstheme="minorHAnsi" w:hint="eastAsia"/>
                </w:rPr>
                <w:t>M</w:t>
              </w:r>
              <w:r w:rsidR="004B651A">
                <w:rPr>
                  <w:rFonts w:asciiTheme="minorHAnsi" w:eastAsia="微軟正黑體" w:hAnsiTheme="minorHAnsi" w:cstheme="minorHAnsi" w:hint="eastAsia"/>
                </w:rPr>
                <w:t>irle Automation Corporation</w:t>
              </w:r>
            </w:sdtContent>
          </w:sdt>
        </w:p>
        <w:p w:rsidR="004B651A" w:rsidRPr="0046251C" w:rsidRDefault="00582531" w:rsidP="00D627AE">
          <w:pPr>
            <w:pStyle w:val="CoverBlockTextBold"/>
            <w:rPr>
              <w:rFonts w:asciiTheme="minorHAnsi" w:eastAsia="微軟正黑體" w:hAnsiTheme="minorHAnsi" w:cstheme="minorHAnsi"/>
            </w:rPr>
          </w:pPr>
          <w:fldSimple w:instr=" DOCPROPERTY  AuthorPosition  \* MERGEFORMAT ">
            <w:r w:rsidR="004B651A" w:rsidRPr="003B2AB7">
              <w:rPr>
                <w:rFonts w:asciiTheme="minorHAnsi" w:eastAsia="微軟正黑體" w:hAnsiTheme="minorHAnsi" w:cstheme="minorHAnsi"/>
              </w:rPr>
              <w:t>Consultant</w:t>
            </w:r>
          </w:fldSimple>
        </w:p>
        <w:p w:rsidR="004B651A" w:rsidRPr="0046251C" w:rsidRDefault="004B651A" w:rsidP="00D627AE">
          <w:pPr>
            <w:pStyle w:val="CoverBlockHeading2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t>Contributors</w:t>
          </w:r>
        </w:p>
        <w:p w:rsidR="004B651A" w:rsidRPr="0046251C" w:rsidRDefault="008F6C6B" w:rsidP="00464BEF">
          <w:pPr>
            <w:pStyle w:val="CoverBlockTextBold"/>
            <w:wordWrap w:val="0"/>
            <w:rPr>
              <w:rFonts w:asciiTheme="minorHAnsi" w:eastAsia="微軟正黑體" w:hAnsiTheme="minorHAnsi" w:cstheme="minorHAnsi"/>
            </w:rPr>
          </w:pPr>
          <w:r>
            <w:rPr>
              <w:rFonts w:asciiTheme="minorHAnsi" w:eastAsia="微軟正黑體" w:hAnsiTheme="minorHAnsi" w:cstheme="minorHAnsi" w:hint="eastAsia"/>
            </w:rPr>
            <w:t>ROY</w:t>
          </w:r>
        </w:p>
        <w:p w:rsidR="004B651A" w:rsidRPr="00CD64B1" w:rsidRDefault="004B651A" w:rsidP="00D627AE">
          <w:pPr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br w:type="page"/>
          </w:r>
        </w:p>
        <w:p w:rsidR="004B651A" w:rsidRPr="0046251C" w:rsidRDefault="004B651A" w:rsidP="00D627AE">
          <w:pPr>
            <w:rPr>
              <w:rFonts w:asciiTheme="minorHAnsi" w:eastAsia="微軟正黑體" w:hAnsiTheme="minorHAnsi" w:cstheme="minorHAnsi"/>
            </w:rPr>
            <w:sectPr w:rsidR="004B651A" w:rsidRPr="0046251C" w:rsidSect="00D627AE">
              <w:headerReference w:type="default" r:id="rId12"/>
              <w:footerReference w:type="default" r:id="rId13"/>
              <w:footerReference w:type="first" r:id="rId14"/>
              <w:pgSz w:w="11907" w:h="16840" w:code="9"/>
              <w:pgMar w:top="1440" w:right="1440" w:bottom="1440" w:left="1797" w:header="709" w:footer="567" w:gutter="0"/>
              <w:cols w:space="708"/>
              <w:titlePg/>
              <w:docGrid w:linePitch="360"/>
            </w:sectPr>
          </w:pPr>
        </w:p>
        <w:p w:rsidR="004B651A" w:rsidRPr="0046251C" w:rsidRDefault="004B651A" w:rsidP="00D627AE">
          <w:pPr>
            <w:pStyle w:val="CoverHeading1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lastRenderedPageBreak/>
            <w:t>Revision and Signoff Sheet</w:t>
          </w:r>
        </w:p>
        <w:p w:rsidR="004B651A" w:rsidRPr="0046251C" w:rsidRDefault="004B651A" w:rsidP="00D627AE">
          <w:pPr>
            <w:pStyle w:val="CoverHeading2"/>
            <w:rPr>
              <w:rFonts w:asciiTheme="minorHAnsi" w:eastAsia="微軟正黑體" w:hAnsiTheme="minorHAnsi" w:cstheme="minorHAnsi"/>
              <w:szCs w:val="26"/>
            </w:rPr>
          </w:pPr>
          <w:r w:rsidRPr="0046251C">
            <w:rPr>
              <w:rFonts w:asciiTheme="minorHAnsi" w:eastAsia="微軟正黑體" w:hAnsiTheme="minorHAnsi" w:cstheme="minorHAnsi"/>
              <w:szCs w:val="26"/>
            </w:rPr>
            <w:t>Change Record</w:t>
          </w:r>
        </w:p>
        <w:tbl>
          <w:tblPr>
            <w:tblStyle w:val="a5"/>
            <w:tblW w:w="0" w:type="auto"/>
            <w:tblLook w:val="0620" w:firstRow="1" w:lastRow="0" w:firstColumn="0" w:lastColumn="0" w:noHBand="1" w:noVBand="1"/>
          </w:tblPr>
          <w:tblGrid>
            <w:gridCol w:w="1126"/>
            <w:gridCol w:w="25"/>
            <w:gridCol w:w="1371"/>
            <w:gridCol w:w="16"/>
            <w:gridCol w:w="1210"/>
            <w:gridCol w:w="14"/>
            <w:gridCol w:w="4908"/>
          </w:tblGrid>
          <w:tr w:rsidR="004B651A" w:rsidRPr="0046251C" w:rsidTr="00464BE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115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Date</w:t>
                </w:r>
              </w:p>
            </w:tc>
            <w:tc>
              <w:tcPr>
                <w:tcW w:w="1409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Author</w:t>
                </w:r>
              </w:p>
            </w:tc>
            <w:tc>
              <w:tcPr>
                <w:tcW w:w="1238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Version</w:t>
                </w:r>
              </w:p>
            </w:tc>
            <w:tc>
              <w:tcPr>
                <w:tcW w:w="5022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Change reference</w:t>
                </w:r>
              </w:p>
            </w:tc>
          </w:tr>
          <w:tr w:rsidR="004B651A" w:rsidRPr="0046251C" w:rsidTr="00F35B18">
            <w:tc>
              <w:tcPr>
                <w:tcW w:w="1134" w:type="dxa"/>
                <w:gridSpan w:val="2"/>
              </w:tcPr>
              <w:p w:rsidR="004B651A" w:rsidRPr="0046251C" w:rsidRDefault="004B651A" w:rsidP="00F25BB3">
                <w:pPr>
                  <w:rPr>
                    <w:rFonts w:asciiTheme="minorHAnsi" w:eastAsia="微軟正黑體" w:hAnsiTheme="minorHAnsi" w:cstheme="minorHAnsi"/>
                  </w:rPr>
                </w:pPr>
                <w:r>
                  <w:rPr>
                    <w:rFonts w:asciiTheme="minorHAnsi" w:eastAsia="微軟正黑體" w:hAnsiTheme="minorHAnsi" w:cstheme="minorHAnsi"/>
                  </w:rPr>
                  <w:t>2019/</w:t>
                </w:r>
                <w:r w:rsidR="008F6C6B">
                  <w:rPr>
                    <w:rFonts w:asciiTheme="minorHAnsi" w:eastAsia="微軟正黑體" w:hAnsiTheme="minorHAnsi" w:cstheme="minorHAnsi" w:hint="eastAsia"/>
                  </w:rPr>
                  <w:t>10</w:t>
                </w:r>
                <w:r>
                  <w:rPr>
                    <w:rFonts w:asciiTheme="minorHAnsi" w:eastAsia="微軟正黑體" w:hAnsiTheme="minorHAnsi" w:cstheme="minorHAnsi"/>
                  </w:rPr>
                  <w:t>/</w:t>
                </w:r>
                <w:r w:rsidR="008F6C6B">
                  <w:rPr>
                    <w:rFonts w:asciiTheme="minorHAnsi" w:eastAsia="微軟正黑體" w:hAnsiTheme="minorHAnsi" w:cstheme="minorHAnsi" w:hint="eastAsia"/>
                  </w:rPr>
                  <w:t>8</w:t>
                </w:r>
              </w:p>
            </w:tc>
            <w:tc>
              <w:tcPr>
                <w:tcW w:w="1406" w:type="dxa"/>
                <w:gridSpan w:val="2"/>
              </w:tcPr>
              <w:p w:rsidR="004B651A" w:rsidRPr="0046251C" w:rsidRDefault="004B651A" w:rsidP="00F35B18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236" w:type="dxa"/>
                <w:gridSpan w:val="2"/>
              </w:tcPr>
              <w:p w:rsidR="004B651A" w:rsidRPr="0046251C" w:rsidRDefault="004B651A" w:rsidP="00F35B18">
                <w:pPr>
                  <w:rPr>
                    <w:rFonts w:asciiTheme="minorHAnsi" w:eastAsia="微軟正黑體" w:hAnsiTheme="minorHAnsi" w:cstheme="minorHAnsi"/>
                  </w:rPr>
                </w:pPr>
                <w:r>
                  <w:rPr>
                    <w:rFonts w:asciiTheme="minorHAnsi" w:eastAsia="微軟正黑體" w:hAnsiTheme="minorHAnsi" w:cstheme="minorHAnsi" w:hint="eastAsia"/>
                  </w:rPr>
                  <w:t>1.0</w:t>
                </w:r>
              </w:p>
            </w:tc>
            <w:tc>
              <w:tcPr>
                <w:tcW w:w="5008" w:type="dxa"/>
              </w:tcPr>
              <w:p w:rsidR="004B651A" w:rsidRPr="0046251C" w:rsidRDefault="004B651A" w:rsidP="00F35B18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Initial draft for review/discussion</w:t>
                </w:r>
              </w:p>
            </w:tc>
          </w:tr>
          <w:tr w:rsidR="004B651A" w:rsidRPr="0046251C" w:rsidTr="00464BEF">
            <w:tc>
              <w:tcPr>
                <w:tcW w:w="1115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409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238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5022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  <w:tr w:rsidR="004B651A" w:rsidRPr="0046251C" w:rsidTr="00464BEF">
            <w:tc>
              <w:tcPr>
                <w:tcW w:w="1115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409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238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5022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  <w:tr w:rsidR="004B651A" w:rsidRPr="0046251C" w:rsidTr="00464BEF">
            <w:tc>
              <w:tcPr>
                <w:tcW w:w="1115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409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238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5022" w:type="dxa"/>
                <w:gridSpan w:val="2"/>
              </w:tcPr>
              <w:p w:rsidR="004B651A" w:rsidRPr="00CA6C5B" w:rsidRDefault="004B651A" w:rsidP="00420D40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  <w:tr w:rsidR="004B651A" w:rsidRPr="0046251C" w:rsidTr="00464BEF">
            <w:tc>
              <w:tcPr>
                <w:tcW w:w="1115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409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238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5022" w:type="dxa"/>
                <w:gridSpan w:val="2"/>
              </w:tcPr>
              <w:p w:rsidR="004B651A" w:rsidRPr="0046251C" w:rsidRDefault="004B651A" w:rsidP="003E1CF3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  <w:tr w:rsidR="004B651A" w:rsidRPr="0046251C" w:rsidTr="00464BEF">
            <w:tc>
              <w:tcPr>
                <w:tcW w:w="1115" w:type="dxa"/>
              </w:tcPr>
              <w:p w:rsidR="004B651A" w:rsidRPr="007E356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409" w:type="dxa"/>
                <w:gridSpan w:val="2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238" w:type="dxa"/>
                <w:gridSpan w:val="2"/>
              </w:tcPr>
              <w:p w:rsidR="004B651A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5022" w:type="dxa"/>
                <w:gridSpan w:val="2"/>
              </w:tcPr>
              <w:p w:rsidR="004B651A" w:rsidRDefault="004B651A" w:rsidP="007E356C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</w:tbl>
        <w:p w:rsidR="004B651A" w:rsidRPr="0046251C" w:rsidRDefault="004B651A" w:rsidP="00D627AE">
          <w:pPr>
            <w:pStyle w:val="CoverHeading2"/>
            <w:rPr>
              <w:rFonts w:asciiTheme="minorHAnsi" w:eastAsia="微軟正黑體" w:hAnsiTheme="minorHAnsi" w:cstheme="minorHAnsi"/>
              <w:szCs w:val="26"/>
            </w:rPr>
          </w:pPr>
          <w:r w:rsidRPr="0046251C">
            <w:rPr>
              <w:rFonts w:asciiTheme="minorHAnsi" w:eastAsia="微軟正黑體" w:hAnsiTheme="minorHAnsi" w:cstheme="minorHAnsi"/>
              <w:szCs w:val="26"/>
            </w:rPr>
            <w:t>Reviewers</w:t>
          </w:r>
        </w:p>
        <w:tbl>
          <w:tblPr>
            <w:tblStyle w:val="a5"/>
            <w:tblW w:w="0" w:type="auto"/>
            <w:tblLook w:val="0620" w:firstRow="1" w:lastRow="0" w:firstColumn="0" w:lastColumn="0" w:noHBand="1" w:noVBand="1"/>
          </w:tblPr>
          <w:tblGrid>
            <w:gridCol w:w="1453"/>
            <w:gridCol w:w="1756"/>
            <w:gridCol w:w="3947"/>
            <w:gridCol w:w="1514"/>
          </w:tblGrid>
          <w:tr w:rsidR="004B651A" w:rsidRPr="0046251C" w:rsidTr="00D627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501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Name</w:t>
                </w:r>
              </w:p>
            </w:tc>
            <w:tc>
              <w:tcPr>
                <w:tcW w:w="180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Version approved</w:t>
                </w:r>
              </w:p>
            </w:tc>
            <w:tc>
              <w:tcPr>
                <w:tcW w:w="414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Position</w:t>
                </w:r>
              </w:p>
            </w:tc>
            <w:tc>
              <w:tcPr>
                <w:tcW w:w="1574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  <w:r w:rsidRPr="0046251C">
                  <w:rPr>
                    <w:rFonts w:asciiTheme="minorHAnsi" w:eastAsia="微軟正黑體" w:hAnsiTheme="minorHAnsi" w:cstheme="minorHAnsi"/>
                  </w:rPr>
                  <w:t>Date</w:t>
                </w:r>
              </w:p>
            </w:tc>
          </w:tr>
          <w:tr w:rsidR="004B651A" w:rsidRPr="0046251C" w:rsidTr="00D627AE">
            <w:tc>
              <w:tcPr>
                <w:tcW w:w="1501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80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414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574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  <w:tr w:rsidR="004B651A" w:rsidRPr="0046251C" w:rsidTr="00D627AE">
            <w:tc>
              <w:tcPr>
                <w:tcW w:w="1501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80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414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574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  <w:tr w:rsidR="004B651A" w:rsidRPr="0046251C" w:rsidTr="00D627AE">
            <w:tc>
              <w:tcPr>
                <w:tcW w:w="1501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80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4140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  <w:tc>
              <w:tcPr>
                <w:tcW w:w="1574" w:type="dxa"/>
              </w:tcPr>
              <w:p w:rsidR="004B651A" w:rsidRPr="0046251C" w:rsidRDefault="004B651A" w:rsidP="00D627AE">
                <w:pPr>
                  <w:rPr>
                    <w:rFonts w:asciiTheme="minorHAnsi" w:eastAsia="微軟正黑體" w:hAnsiTheme="minorHAnsi" w:cstheme="minorHAnsi"/>
                  </w:rPr>
                </w:pPr>
              </w:p>
            </w:tc>
          </w:tr>
        </w:tbl>
        <w:p w:rsidR="004B651A" w:rsidRPr="0046251C" w:rsidRDefault="004B651A" w:rsidP="00D627AE">
          <w:pPr>
            <w:rPr>
              <w:rFonts w:asciiTheme="minorHAnsi" w:eastAsia="微軟正黑體" w:hAnsiTheme="minorHAnsi" w:cstheme="minorHAnsi"/>
            </w:rPr>
          </w:pPr>
        </w:p>
        <w:p w:rsidR="004B651A" w:rsidRPr="0046251C" w:rsidRDefault="004B651A" w:rsidP="00D627AE">
          <w:pPr>
            <w:rPr>
              <w:rFonts w:asciiTheme="minorHAnsi" w:eastAsia="微軟正黑體" w:hAnsiTheme="minorHAnsi" w:cstheme="minorHAnsi"/>
            </w:rPr>
          </w:pPr>
        </w:p>
        <w:p w:rsidR="004B651A" w:rsidRPr="0046251C" w:rsidRDefault="004B651A" w:rsidP="00D627AE">
          <w:pPr>
            <w:pStyle w:val="CoverHeading1"/>
            <w:rPr>
              <w:rFonts w:asciiTheme="minorHAnsi" w:eastAsia="微軟正黑體" w:hAnsiTheme="minorHAnsi" w:cstheme="minorHAnsi"/>
            </w:rPr>
          </w:pPr>
          <w:r w:rsidRPr="0046251C">
            <w:rPr>
              <w:rFonts w:asciiTheme="minorHAnsi" w:eastAsia="微軟正黑體" w:hAnsiTheme="minorHAnsi" w:cstheme="minorHAnsi"/>
            </w:rPr>
            <w:br w:type="page"/>
          </w:r>
          <w:r w:rsidRPr="0046251C">
            <w:rPr>
              <w:rFonts w:asciiTheme="minorHAnsi" w:eastAsia="微軟正黑體" w:hAnsiTheme="minorHAnsi" w:cstheme="minorHAnsi"/>
            </w:rPr>
            <w:lastRenderedPageBreak/>
            <w:t>Table of Contents</w:t>
          </w:r>
        </w:p>
        <w:p w:rsidR="00A9255D" w:rsidRDefault="009F6393">
          <w:pPr>
            <w:pStyle w:val="10"/>
            <w:tabs>
              <w:tab w:val="left" w:pos="72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Cs w:val="22"/>
            </w:rPr>
          </w:pPr>
          <w:r w:rsidRPr="0046251C">
            <w:rPr>
              <w:rFonts w:asciiTheme="minorHAnsi" w:eastAsia="微軟正黑體" w:hAnsiTheme="minorHAnsi" w:cstheme="minorHAnsi"/>
              <w:i/>
            </w:rPr>
            <w:fldChar w:fldCharType="begin"/>
          </w:r>
          <w:r w:rsidR="004B651A" w:rsidRPr="0046251C">
            <w:rPr>
              <w:rFonts w:asciiTheme="minorHAnsi" w:eastAsia="微軟正黑體" w:hAnsiTheme="minorHAnsi" w:cstheme="minorHAnsi"/>
            </w:rPr>
            <w:instrText xml:space="preserve"> TOC \o "1-3" \h \z \t "Heading 9,9,Heading Part,9" </w:instrText>
          </w:r>
          <w:r w:rsidRPr="0046251C">
            <w:rPr>
              <w:rFonts w:asciiTheme="minorHAnsi" w:eastAsia="微軟正黑體" w:hAnsiTheme="minorHAnsi" w:cstheme="minorHAnsi"/>
              <w:i/>
            </w:rPr>
            <w:fldChar w:fldCharType="separate"/>
          </w:r>
          <w:hyperlink w:anchor="_Toc13585467" w:history="1">
            <w:r w:rsidR="00A9255D" w:rsidRPr="00073C66">
              <w:rPr>
                <w:rStyle w:val="af2"/>
                <w:rFonts w:ascii="微軟正黑體" w:eastAsia="微軟正黑體" w:hAnsi="微軟正黑體" w:cstheme="minorHAnsi"/>
                <w:noProof/>
              </w:rPr>
              <w:t>1</w:t>
            </w:r>
            <w:r w:rsidR="00A9255D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Cs w:val="22"/>
              </w:rPr>
              <w:tab/>
            </w:r>
            <w:r w:rsidR="005F58F2" w:rsidRPr="005F58F2">
              <w:rPr>
                <w:rStyle w:val="af2"/>
                <w:rFonts w:ascii="微軟正黑體" w:eastAsia="微軟正黑體" w:hAnsi="微軟正黑體" w:cstheme="minorHAnsi" w:hint="eastAsia"/>
                <w:noProof/>
              </w:rPr>
              <w:t>工作時間表</w:t>
            </w:r>
            <w:r w:rsidR="00A925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5D">
              <w:rPr>
                <w:noProof/>
                <w:webHidden/>
              </w:rPr>
              <w:instrText xml:space="preserve"> PAGEREF _Toc13585467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5D" w:rsidRDefault="00C72A46">
          <w:pPr>
            <w:pStyle w:val="22"/>
            <w:tabs>
              <w:tab w:val="left" w:pos="72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585468" w:history="1">
            <w:r w:rsidR="00A9255D" w:rsidRPr="00073C66">
              <w:rPr>
                <w:rStyle w:val="af2"/>
                <w:rFonts w:ascii="微軟正黑體" w:eastAsia="微軟正黑體" w:hAnsi="微軟正黑體" w:cstheme="minorHAnsi"/>
                <w:noProof/>
              </w:rPr>
              <w:t>1.1</w:t>
            </w:r>
            <w:r w:rsidR="00A925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8F2" w:rsidRPr="005F58F2">
              <w:rPr>
                <w:rStyle w:val="af2"/>
                <w:rFonts w:ascii="微軟正黑體" w:eastAsia="微軟正黑體" w:hAnsi="微軟正黑體" w:cstheme="minorHAnsi" w:hint="eastAsia"/>
                <w:noProof/>
              </w:rPr>
              <w:t>工作時間表</w:t>
            </w:r>
            <w:r w:rsidR="00A9255D">
              <w:rPr>
                <w:noProof/>
                <w:webHidden/>
              </w:rPr>
              <w:tab/>
            </w:r>
            <w:r w:rsidR="009F6393">
              <w:rPr>
                <w:noProof/>
                <w:webHidden/>
              </w:rPr>
              <w:fldChar w:fldCharType="begin"/>
            </w:r>
            <w:r w:rsidR="00A9255D">
              <w:rPr>
                <w:noProof/>
                <w:webHidden/>
              </w:rPr>
              <w:instrText xml:space="preserve"> PAGEREF _Toc13585468 \h </w:instrText>
            </w:r>
            <w:r w:rsidR="009F6393">
              <w:rPr>
                <w:noProof/>
                <w:webHidden/>
              </w:rPr>
            </w:r>
            <w:r w:rsidR="009F6393">
              <w:rPr>
                <w:noProof/>
                <w:webHidden/>
              </w:rPr>
              <w:fldChar w:fldCharType="separate"/>
            </w:r>
            <w:r w:rsidR="00A9255D">
              <w:rPr>
                <w:noProof/>
                <w:webHidden/>
              </w:rPr>
              <w:t>1</w:t>
            </w:r>
            <w:r w:rsidR="009F6393">
              <w:rPr>
                <w:noProof/>
                <w:webHidden/>
              </w:rPr>
              <w:fldChar w:fldCharType="end"/>
            </w:r>
          </w:hyperlink>
        </w:p>
        <w:p w:rsidR="00A9255D" w:rsidRDefault="00C72A46">
          <w:pPr>
            <w:pStyle w:val="30"/>
            <w:tabs>
              <w:tab w:val="left" w:pos="120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13585469" w:history="1">
            <w:r w:rsidR="00A9255D" w:rsidRPr="00073C66">
              <w:rPr>
                <w:rStyle w:val="af2"/>
                <w:rFonts w:ascii="微軟正黑體" w:eastAsia="微軟正黑體" w:hAnsi="微軟正黑體" w:cs="微軟正黑體"/>
                <w:noProof/>
              </w:rPr>
              <w:t>1.1.1</w:t>
            </w:r>
            <w:r w:rsidR="00A9255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5F58F2">
              <w:rPr>
                <w:rStyle w:val="af2"/>
                <w:rFonts w:ascii="微軟正黑體" w:eastAsia="微軟正黑體" w:hAnsi="微軟正黑體" w:cstheme="minorHAnsi" w:hint="eastAsia"/>
                <w:noProof/>
              </w:rPr>
              <w:t>工作時間表</w:t>
            </w:r>
            <w:r w:rsidR="00A9255D" w:rsidRPr="00073C66">
              <w:rPr>
                <w:rStyle w:val="af2"/>
                <w:rFonts w:ascii="微軟正黑體" w:eastAsia="微軟正黑體" w:hAnsi="微軟正黑體" w:cstheme="minorHAnsi"/>
                <w:noProof/>
              </w:rPr>
              <w:t xml:space="preserve"> </w:t>
            </w:r>
            <w:r w:rsidR="00A9255D" w:rsidRPr="00073C66">
              <w:rPr>
                <w:rStyle w:val="af2"/>
                <w:rFonts w:ascii="微軟正黑體" w:eastAsia="微軟正黑體" w:hAnsi="微軟正黑體" w:cs="細明體"/>
                <w:noProof/>
              </w:rPr>
              <w:t xml:space="preserve"> </w:t>
            </w:r>
            <w:r w:rsidR="00A9255D" w:rsidRPr="00073C66">
              <w:rPr>
                <w:rStyle w:val="af2"/>
                <w:rFonts w:ascii="微軟正黑體" w:eastAsia="微軟正黑體" w:hAnsi="微軟正黑體" w:cs="微軟正黑體"/>
                <w:noProof/>
              </w:rPr>
              <w:t xml:space="preserve">– </w:t>
            </w:r>
            <w:r w:rsidR="00A9255D" w:rsidRPr="00073C66">
              <w:rPr>
                <w:rStyle w:val="af2"/>
                <w:rFonts w:ascii="微軟正黑體" w:eastAsia="微軟正黑體" w:hAnsi="微軟正黑體" w:cs="微軟正黑體" w:hint="eastAsia"/>
                <w:noProof/>
              </w:rPr>
              <w:t>功能描述</w:t>
            </w:r>
            <w:r w:rsidR="00A9255D">
              <w:rPr>
                <w:noProof/>
                <w:webHidden/>
              </w:rPr>
              <w:tab/>
            </w:r>
            <w:r w:rsidR="009F6393">
              <w:rPr>
                <w:noProof/>
                <w:webHidden/>
              </w:rPr>
              <w:fldChar w:fldCharType="begin"/>
            </w:r>
            <w:r w:rsidR="00A9255D">
              <w:rPr>
                <w:noProof/>
                <w:webHidden/>
              </w:rPr>
              <w:instrText xml:space="preserve"> PAGEREF _Toc13585469 \h </w:instrText>
            </w:r>
            <w:r w:rsidR="009F6393">
              <w:rPr>
                <w:noProof/>
                <w:webHidden/>
              </w:rPr>
            </w:r>
            <w:r w:rsidR="009F6393">
              <w:rPr>
                <w:noProof/>
                <w:webHidden/>
              </w:rPr>
              <w:fldChar w:fldCharType="separate"/>
            </w:r>
            <w:r w:rsidR="00A9255D">
              <w:rPr>
                <w:noProof/>
                <w:webHidden/>
              </w:rPr>
              <w:t>1</w:t>
            </w:r>
            <w:r w:rsidR="009F6393">
              <w:rPr>
                <w:noProof/>
                <w:webHidden/>
              </w:rPr>
              <w:fldChar w:fldCharType="end"/>
            </w:r>
          </w:hyperlink>
        </w:p>
        <w:p w:rsidR="00A9255D" w:rsidRDefault="00C72A46">
          <w:pPr>
            <w:pStyle w:val="30"/>
            <w:tabs>
              <w:tab w:val="left" w:pos="120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13585470" w:history="1">
            <w:r w:rsidR="00A9255D" w:rsidRPr="00073C66">
              <w:rPr>
                <w:rStyle w:val="af2"/>
                <w:rFonts w:ascii="微軟正黑體" w:eastAsia="微軟正黑體" w:hAnsi="微軟正黑體" w:cs="微軟正黑體"/>
                <w:noProof/>
              </w:rPr>
              <w:t>1.1.2</w:t>
            </w:r>
            <w:r w:rsidR="00A9255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5F58F2">
              <w:rPr>
                <w:rStyle w:val="af2"/>
                <w:rFonts w:ascii="微軟正黑體" w:eastAsia="微軟正黑體" w:hAnsi="微軟正黑體" w:cstheme="minorHAnsi" w:hint="eastAsia"/>
                <w:noProof/>
              </w:rPr>
              <w:t>工作時間表</w:t>
            </w:r>
            <w:r w:rsidR="00A9255D" w:rsidRPr="00073C66">
              <w:rPr>
                <w:rStyle w:val="af2"/>
                <w:rFonts w:ascii="微軟正黑體" w:eastAsia="微軟正黑體" w:hAnsi="微軟正黑體" w:cstheme="minorHAnsi"/>
                <w:noProof/>
              </w:rPr>
              <w:t xml:space="preserve"> </w:t>
            </w:r>
            <w:r w:rsidR="00A9255D" w:rsidRPr="00073C66">
              <w:rPr>
                <w:rStyle w:val="af2"/>
                <w:rFonts w:ascii="微軟正黑體" w:eastAsia="微軟正黑體" w:hAnsi="微軟正黑體" w:cs="細明體"/>
                <w:noProof/>
              </w:rPr>
              <w:t xml:space="preserve"> </w:t>
            </w:r>
            <w:r w:rsidR="00A9255D" w:rsidRPr="00073C66">
              <w:rPr>
                <w:rStyle w:val="af2"/>
                <w:rFonts w:ascii="微軟正黑體" w:eastAsia="微軟正黑體" w:hAnsi="微軟正黑體" w:cs="微軟正黑體"/>
                <w:noProof/>
              </w:rPr>
              <w:t xml:space="preserve">– </w:t>
            </w:r>
            <w:r w:rsidR="00A9255D" w:rsidRPr="00073C66">
              <w:rPr>
                <w:rStyle w:val="af2"/>
                <w:rFonts w:ascii="微軟正黑體" w:eastAsia="微軟正黑體" w:hAnsi="微軟正黑體" w:cs="微軟正黑體" w:hint="eastAsia"/>
                <w:noProof/>
              </w:rPr>
              <w:t>作業流程說明</w:t>
            </w:r>
            <w:r w:rsidR="00A9255D">
              <w:rPr>
                <w:noProof/>
                <w:webHidden/>
              </w:rPr>
              <w:tab/>
            </w:r>
            <w:r w:rsidR="009F6393">
              <w:rPr>
                <w:noProof/>
                <w:webHidden/>
              </w:rPr>
              <w:fldChar w:fldCharType="begin"/>
            </w:r>
            <w:r w:rsidR="00A9255D">
              <w:rPr>
                <w:noProof/>
                <w:webHidden/>
              </w:rPr>
              <w:instrText xml:space="preserve"> PAGEREF _Toc13585470 \h </w:instrText>
            </w:r>
            <w:r w:rsidR="009F6393">
              <w:rPr>
                <w:noProof/>
                <w:webHidden/>
              </w:rPr>
            </w:r>
            <w:r w:rsidR="009F6393">
              <w:rPr>
                <w:noProof/>
                <w:webHidden/>
              </w:rPr>
              <w:fldChar w:fldCharType="separate"/>
            </w:r>
            <w:r w:rsidR="00A9255D">
              <w:rPr>
                <w:noProof/>
                <w:webHidden/>
              </w:rPr>
              <w:t>3</w:t>
            </w:r>
            <w:r w:rsidR="009F6393">
              <w:rPr>
                <w:noProof/>
                <w:webHidden/>
              </w:rPr>
              <w:fldChar w:fldCharType="end"/>
            </w:r>
          </w:hyperlink>
        </w:p>
        <w:p w:rsidR="00A9255D" w:rsidRDefault="00C72A46">
          <w:pPr>
            <w:pStyle w:val="30"/>
            <w:tabs>
              <w:tab w:val="left" w:pos="120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13585471" w:history="1">
            <w:r w:rsidR="00A9255D" w:rsidRPr="00073C66">
              <w:rPr>
                <w:rStyle w:val="af2"/>
                <w:rFonts w:ascii="微軟正黑體" w:eastAsia="微軟正黑體" w:hAnsi="微軟正黑體" w:cs="微軟正黑體"/>
                <w:noProof/>
              </w:rPr>
              <w:t>1.1.3</w:t>
            </w:r>
            <w:r w:rsidR="00A9255D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5F58F2">
              <w:rPr>
                <w:rStyle w:val="af2"/>
                <w:rFonts w:ascii="微軟正黑體" w:eastAsia="微軟正黑體" w:hAnsi="微軟正黑體" w:cstheme="minorHAnsi" w:hint="eastAsia"/>
                <w:noProof/>
              </w:rPr>
              <w:t>工作時間表</w:t>
            </w:r>
            <w:r w:rsidR="00A9255D" w:rsidRPr="00073C66">
              <w:rPr>
                <w:rStyle w:val="af2"/>
                <w:rFonts w:ascii="微軟正黑體" w:eastAsia="微軟正黑體" w:hAnsi="微軟正黑體" w:cstheme="minorHAnsi"/>
                <w:noProof/>
              </w:rPr>
              <w:t xml:space="preserve"> </w:t>
            </w:r>
            <w:r w:rsidR="00A9255D" w:rsidRPr="00073C66">
              <w:rPr>
                <w:rStyle w:val="af2"/>
                <w:rFonts w:ascii="微軟正黑體" w:eastAsia="微軟正黑體" w:hAnsi="微軟正黑體" w:cs="細明體"/>
                <w:noProof/>
              </w:rPr>
              <w:t xml:space="preserve"> </w:t>
            </w:r>
            <w:r w:rsidR="00A9255D" w:rsidRPr="00073C66">
              <w:rPr>
                <w:rStyle w:val="af2"/>
                <w:rFonts w:ascii="微軟正黑體" w:eastAsia="微軟正黑體" w:hAnsi="微軟正黑體" w:cs="微軟正黑體"/>
                <w:noProof/>
              </w:rPr>
              <w:t>– RPA</w:t>
            </w:r>
            <w:r w:rsidR="00A9255D" w:rsidRPr="00073C66">
              <w:rPr>
                <w:rStyle w:val="af2"/>
                <w:rFonts w:ascii="微軟正黑體" w:eastAsia="微軟正黑體" w:hAnsi="微軟正黑體" w:cs="微軟正黑體" w:hint="eastAsia"/>
                <w:noProof/>
              </w:rPr>
              <w:t>操作步驟</w:t>
            </w:r>
            <w:r w:rsidR="00A9255D">
              <w:rPr>
                <w:noProof/>
                <w:webHidden/>
              </w:rPr>
              <w:tab/>
            </w:r>
            <w:r w:rsidR="009F6393">
              <w:rPr>
                <w:noProof/>
                <w:webHidden/>
              </w:rPr>
              <w:fldChar w:fldCharType="begin"/>
            </w:r>
            <w:r w:rsidR="00A9255D">
              <w:rPr>
                <w:noProof/>
                <w:webHidden/>
              </w:rPr>
              <w:instrText xml:space="preserve"> PAGEREF _Toc13585471 \h </w:instrText>
            </w:r>
            <w:r w:rsidR="009F6393">
              <w:rPr>
                <w:noProof/>
                <w:webHidden/>
              </w:rPr>
            </w:r>
            <w:r w:rsidR="009F6393">
              <w:rPr>
                <w:noProof/>
                <w:webHidden/>
              </w:rPr>
              <w:fldChar w:fldCharType="separate"/>
            </w:r>
            <w:r w:rsidR="00A9255D">
              <w:rPr>
                <w:noProof/>
                <w:webHidden/>
              </w:rPr>
              <w:t>5</w:t>
            </w:r>
            <w:r w:rsidR="009F6393">
              <w:rPr>
                <w:noProof/>
                <w:webHidden/>
              </w:rPr>
              <w:fldChar w:fldCharType="end"/>
            </w:r>
          </w:hyperlink>
        </w:p>
        <w:p w:rsidR="004B651A" w:rsidRDefault="009F6393">
          <w:r w:rsidRPr="0046251C">
            <w:fldChar w:fldCharType="end"/>
          </w:r>
        </w:p>
        <w:p w:rsidR="00464FC2" w:rsidRPr="0046251C" w:rsidRDefault="00C72A46" w:rsidP="00D627AE">
          <w:pPr>
            <w:rPr>
              <w:rFonts w:asciiTheme="minorHAnsi" w:eastAsia="微軟正黑體" w:hAnsiTheme="minorHAnsi" w:cstheme="minorHAnsi"/>
            </w:rPr>
            <w:sectPr w:rsidR="00464FC2" w:rsidRPr="0046251C" w:rsidSect="00D627AE">
              <w:footerReference w:type="default" r:id="rId15"/>
              <w:pgSz w:w="11907" w:h="16840" w:code="9"/>
              <w:pgMar w:top="1440" w:right="1440" w:bottom="1440" w:left="1797" w:header="709" w:footer="567" w:gutter="0"/>
              <w:cols w:space="708"/>
              <w:docGrid w:linePitch="360"/>
            </w:sectPr>
          </w:pPr>
        </w:p>
      </w:sdtContent>
    </w:sdt>
    <w:bookmarkEnd w:id="0"/>
    <w:p w:rsidR="00882BDE" w:rsidRPr="005839FC" w:rsidRDefault="005F58F2" w:rsidP="00882BDE">
      <w:pPr>
        <w:pStyle w:val="Heading1Numbered"/>
        <w:numPr>
          <w:ilvl w:val="0"/>
          <w:numId w:val="9"/>
        </w:numPr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</w:rPr>
        <w:lastRenderedPageBreak/>
        <w:t>工作時間表</w:t>
      </w:r>
    </w:p>
    <w:p w:rsidR="008B2D34" w:rsidRPr="005839FC" w:rsidRDefault="005F58F2" w:rsidP="008B2D34">
      <w:pPr>
        <w:pStyle w:val="Heading2Numbered"/>
        <w:numPr>
          <w:ilvl w:val="1"/>
          <w:numId w:val="9"/>
        </w:numPr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</w:rPr>
        <w:t>工作時間表</w:t>
      </w:r>
      <w:r w:rsidR="005839FC" w:rsidRPr="005839FC">
        <w:rPr>
          <w:rFonts w:ascii="微軟正黑體" w:eastAsia="微軟正黑體" w:hAnsi="微軟正黑體" w:cstheme="minorHAnsi" w:hint="eastAsia"/>
        </w:rPr>
        <w:t xml:space="preserve"> </w:t>
      </w:r>
    </w:p>
    <w:p w:rsidR="008B2D34" w:rsidRDefault="008B2D34" w:rsidP="008B2D34">
      <w:pPr>
        <w:rPr>
          <w:rFonts w:asciiTheme="minorHAnsi" w:eastAsia="微軟正黑體" w:hAnsiTheme="minorHAnsi" w:cstheme="minorHAnsi"/>
        </w:rPr>
      </w:pPr>
    </w:p>
    <w:p w:rsidR="001F6CD0" w:rsidRPr="00A46730" w:rsidRDefault="005F58F2" w:rsidP="00A46730">
      <w:pPr>
        <w:pStyle w:val="Heading3Numbered"/>
        <w:ind w:left="851"/>
        <w:rPr>
          <w:rFonts w:ascii="微軟正黑體" w:eastAsia="微軟正黑體" w:hAnsi="微軟正黑體" w:cs="微軟正黑體"/>
        </w:rPr>
      </w:pPr>
      <w:bookmarkStart w:id="2" w:name="_Toc13585469"/>
      <w:r>
        <w:rPr>
          <w:rFonts w:ascii="微軟正黑體" w:eastAsia="微軟正黑體" w:hAnsi="微軟正黑體" w:cstheme="minorHAnsi" w:hint="eastAsia"/>
        </w:rPr>
        <w:t>工作時間表</w:t>
      </w:r>
      <w:r w:rsidR="001F6CD0" w:rsidRPr="005839FC">
        <w:rPr>
          <w:rFonts w:ascii="微軟正黑體" w:eastAsia="微軟正黑體" w:hAnsi="微軟正黑體" w:cstheme="minorHAnsi" w:hint="eastAsia"/>
        </w:rPr>
        <w:t xml:space="preserve"> </w:t>
      </w:r>
      <w:r w:rsidR="008B2D34" w:rsidRPr="005839FC">
        <w:rPr>
          <w:rFonts w:ascii="微軟正黑體" w:eastAsia="微軟正黑體" w:hAnsi="微軟正黑體" w:cs="細明體" w:hint="eastAsia"/>
        </w:rPr>
        <w:t xml:space="preserve"> </w:t>
      </w:r>
      <w:proofErr w:type="gramStart"/>
      <w:r w:rsidR="008B2D34" w:rsidRPr="005839FC">
        <w:rPr>
          <w:rFonts w:ascii="微軟正黑體" w:eastAsia="微軟正黑體" w:hAnsi="微軟正黑體" w:cs="微軟正黑體"/>
        </w:rPr>
        <w:t>–</w:t>
      </w:r>
      <w:proofErr w:type="gramEnd"/>
      <w:r w:rsidR="008B2D34" w:rsidRPr="005839FC">
        <w:rPr>
          <w:rFonts w:ascii="微軟正黑體" w:eastAsia="微軟正黑體" w:hAnsi="微軟正黑體" w:cs="微軟正黑體"/>
        </w:rPr>
        <w:t xml:space="preserve"> </w:t>
      </w:r>
      <w:r w:rsidR="008B2D34" w:rsidRPr="005839FC">
        <w:rPr>
          <w:rFonts w:ascii="微軟正黑體" w:eastAsia="微軟正黑體" w:hAnsi="微軟正黑體" w:cs="微軟正黑體" w:hint="eastAsia"/>
        </w:rPr>
        <w:t>功能描述</w:t>
      </w:r>
      <w:bookmarkEnd w:id="2"/>
    </w:p>
    <w:p w:rsidR="005C3B2F" w:rsidRPr="005C3B2F" w:rsidRDefault="005F58F2" w:rsidP="00B90940">
      <w:pPr>
        <w:pStyle w:val="ad"/>
        <w:numPr>
          <w:ilvl w:val="6"/>
          <w:numId w:val="14"/>
        </w:numPr>
        <w:ind w:left="284" w:hanging="284"/>
        <w:rPr>
          <w:rFonts w:ascii="微軟正黑體" w:eastAsia="微軟正黑體" w:hAnsi="微軟正黑體"/>
        </w:rPr>
      </w:pPr>
      <w:r w:rsidRPr="005F58F2">
        <w:rPr>
          <w:rFonts w:ascii="微軟正黑體" w:eastAsia="微軟正黑體" w:hAnsi="微軟正黑體" w:hint="eastAsia"/>
        </w:rPr>
        <w:t>每月25日前</w:t>
      </w:r>
      <w:r>
        <w:rPr>
          <w:rFonts w:ascii="微軟正黑體" w:eastAsia="微軟正黑體" w:hAnsi="微軟正黑體" w:hint="eastAsia"/>
        </w:rPr>
        <w:t>須</w:t>
      </w:r>
      <w:r w:rsidRPr="005F58F2">
        <w:rPr>
          <w:rFonts w:ascii="微軟正黑體" w:eastAsia="微軟正黑體" w:hAnsi="微軟正黑體" w:hint="eastAsia"/>
        </w:rPr>
        <w:t>將工作時間表上傳至</w:t>
      </w:r>
      <w:proofErr w:type="spellStart"/>
      <w:r w:rsidRPr="005F58F2">
        <w:rPr>
          <w:rFonts w:ascii="微軟正黑體" w:eastAsia="微軟正黑體" w:hAnsi="微軟正黑體" w:hint="eastAsia"/>
        </w:rPr>
        <w:t>Ea</w:t>
      </w:r>
      <w:r>
        <w:rPr>
          <w:rFonts w:ascii="微軟正黑體" w:eastAsia="微軟正黑體" w:hAnsi="微軟正黑體"/>
        </w:rPr>
        <w:t>s</w:t>
      </w:r>
      <w:r w:rsidRPr="005F58F2">
        <w:rPr>
          <w:rFonts w:ascii="微軟正黑體" w:eastAsia="微軟正黑體" w:hAnsi="微軟正黑體"/>
        </w:rPr>
        <w:t>yFlow</w:t>
      </w:r>
      <w:proofErr w:type="spellEnd"/>
      <w:r w:rsidR="00B655DD" w:rsidRPr="005F58F2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首先開啟網頁至</w:t>
      </w:r>
      <w:r w:rsidRPr="005F58F2">
        <w:rPr>
          <w:rFonts w:ascii="微軟正黑體" w:eastAsia="微軟正黑體" w:hAnsi="微軟正黑體"/>
        </w:rPr>
        <w:t>eip.mirle.com.tw</w:t>
      </w:r>
    </w:p>
    <w:p w:rsidR="005C3B2F" w:rsidRDefault="005F58F2" w:rsidP="00A714A0">
      <w:pPr>
        <w:pStyle w:val="ad"/>
        <w:numPr>
          <w:ilvl w:val="6"/>
          <w:numId w:val="14"/>
        </w:numPr>
        <w:ind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進入</w:t>
      </w:r>
      <w:proofErr w:type="spellStart"/>
      <w:r w:rsidR="004B2AF0" w:rsidRPr="005F58F2">
        <w:rPr>
          <w:rFonts w:ascii="微軟正黑體" w:eastAsia="微軟正黑體" w:hAnsi="微軟正黑體" w:hint="eastAsia"/>
        </w:rPr>
        <w:t>Ea</w:t>
      </w:r>
      <w:r w:rsidR="004B2AF0">
        <w:rPr>
          <w:rFonts w:ascii="微軟正黑體" w:eastAsia="微軟正黑體" w:hAnsi="微軟正黑體"/>
        </w:rPr>
        <w:t>s</w:t>
      </w:r>
      <w:r w:rsidR="004B2AF0" w:rsidRPr="005F58F2">
        <w:rPr>
          <w:rFonts w:ascii="微軟正黑體" w:eastAsia="微軟正黑體" w:hAnsi="微軟正黑體"/>
        </w:rPr>
        <w:t>yFlow</w:t>
      </w:r>
      <w:proofErr w:type="spellEnd"/>
      <w:r>
        <w:rPr>
          <w:rFonts w:ascii="微軟正黑體" w:eastAsia="微軟正黑體" w:hAnsi="微軟正黑體" w:hint="eastAsia"/>
        </w:rPr>
        <w:t>頁面</w:t>
      </w:r>
      <w:r w:rsidR="00514E9D"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 w:hint="eastAsia"/>
        </w:rPr>
        <w:t>電子表單-&gt;</w:t>
      </w:r>
      <w:proofErr w:type="spellStart"/>
      <w:r>
        <w:rPr>
          <w:rFonts w:ascii="微軟正黑體" w:eastAsia="微軟正黑體" w:hAnsi="微軟正黑體" w:hint="eastAsia"/>
        </w:rPr>
        <w:t>Ea</w:t>
      </w:r>
      <w:r>
        <w:rPr>
          <w:rFonts w:ascii="微軟正黑體" w:eastAsia="微軟正黑體" w:hAnsi="微軟正黑體"/>
        </w:rPr>
        <w:t>syFlow</w:t>
      </w:r>
      <w:proofErr w:type="spellEnd"/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繁)-&gt;盟立(001)</w:t>
      </w:r>
      <w:r w:rsidR="00F2390B">
        <w:rPr>
          <w:rFonts w:ascii="微軟正黑體" w:eastAsia="微軟正黑體" w:hAnsi="微軟正黑體" w:hint="eastAsia"/>
        </w:rPr>
        <w:t>-&gt;登</w:t>
      </w:r>
      <w:proofErr w:type="gramStart"/>
      <w:r w:rsidR="00F2390B">
        <w:rPr>
          <w:rFonts w:ascii="微軟正黑體" w:eastAsia="微軟正黑體" w:hAnsi="微軟正黑體" w:hint="eastAsia"/>
        </w:rPr>
        <w:t>入帳</w:t>
      </w:r>
      <w:proofErr w:type="gramEnd"/>
      <w:r w:rsidR="00F2390B">
        <w:rPr>
          <w:rFonts w:ascii="微軟正黑體" w:eastAsia="微軟正黑體" w:hAnsi="微軟正黑體" w:hint="eastAsia"/>
        </w:rPr>
        <w:t>密</w:t>
      </w:r>
      <w:r w:rsidR="00FC4312">
        <w:rPr>
          <w:rFonts w:ascii="微軟正黑體" w:eastAsia="微軟正黑體" w:hAnsi="微軟正黑體" w:hint="eastAsia"/>
        </w:rPr>
        <w:t>。</w:t>
      </w:r>
    </w:p>
    <w:p w:rsidR="00C53F05" w:rsidRDefault="00C53F05" w:rsidP="00C53F05">
      <w:pPr>
        <w:pStyle w:val="ad"/>
        <w:ind w:left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585525" cy="1168842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0" cy="118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21604E6" wp14:editId="71C69609">
            <wp:extent cx="2799188" cy="1606163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78" cy="161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CA" w:rsidRDefault="005A6BCA" w:rsidP="00A714A0">
      <w:pPr>
        <w:pStyle w:val="ad"/>
        <w:numPr>
          <w:ilvl w:val="6"/>
          <w:numId w:val="14"/>
        </w:numPr>
        <w:ind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進入</w:t>
      </w:r>
      <w:proofErr w:type="spellStart"/>
      <w:r w:rsidRPr="005F58F2">
        <w:rPr>
          <w:rFonts w:ascii="微軟正黑體" w:eastAsia="微軟正黑體" w:hAnsi="微軟正黑體" w:hint="eastAsia"/>
        </w:rPr>
        <w:t>Ea</w:t>
      </w:r>
      <w:r>
        <w:rPr>
          <w:rFonts w:ascii="微軟正黑體" w:eastAsia="微軟正黑體" w:hAnsi="微軟正黑體"/>
        </w:rPr>
        <w:t>s</w:t>
      </w:r>
      <w:r w:rsidRPr="005F58F2">
        <w:rPr>
          <w:rFonts w:ascii="微軟正黑體" w:eastAsia="微軟正黑體" w:hAnsi="微軟正黑體"/>
        </w:rPr>
        <w:t>yFlow</w:t>
      </w:r>
      <w:proofErr w:type="spellEnd"/>
      <w:r>
        <w:rPr>
          <w:rFonts w:ascii="微軟正黑體" w:eastAsia="微軟正黑體" w:hAnsi="微軟正黑體" w:hint="eastAsia"/>
        </w:rPr>
        <w:t>後點選</w:t>
      </w:r>
      <w:r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財務中心表單</w:t>
      </w:r>
      <w:r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-&gt;</w:t>
      </w:r>
      <w:r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電子表單清單</w:t>
      </w:r>
      <w:r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-&gt;</w:t>
      </w:r>
      <w:r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成本管理作業</w:t>
      </w:r>
      <w:r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-&gt;</w:t>
      </w:r>
      <w:r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工時</w:t>
      </w:r>
      <w:proofErr w:type="gramStart"/>
      <w:r>
        <w:rPr>
          <w:rFonts w:ascii="微軟正黑體" w:eastAsia="微軟正黑體" w:hAnsi="微軟正黑體" w:hint="eastAsia"/>
        </w:rPr>
        <w:t>明細上傳</w:t>
      </w:r>
      <w:proofErr w:type="gramEnd"/>
      <w:r>
        <w:rPr>
          <w:rFonts w:ascii="微軟正黑體" w:eastAsia="微軟正黑體" w:hAnsi="微軟正黑體" w:hint="eastAsia"/>
        </w:rPr>
        <w:t>作業</w:t>
      </w:r>
      <w:r>
        <w:rPr>
          <w:rFonts w:ascii="微軟正黑體" w:eastAsia="微軟正黑體" w:hAnsi="微軟正黑體" w:hint="eastAsia"/>
        </w:rPr>
        <w:t>」。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91C74F8" wp14:editId="73C01832">
            <wp:extent cx="5716905" cy="308483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12" w:rsidRDefault="005A6BCA" w:rsidP="00A714A0">
      <w:pPr>
        <w:pStyle w:val="ad"/>
        <w:numPr>
          <w:ilvl w:val="6"/>
          <w:numId w:val="14"/>
        </w:numPr>
        <w:ind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</w:t>
      </w:r>
      <w:r>
        <w:rPr>
          <w:rFonts w:ascii="微軟正黑體" w:eastAsia="微軟正黑體" w:hAnsi="微軟正黑體" w:hint="eastAsia"/>
        </w:rPr>
        <w:t>「瀏覽」</w:t>
      </w:r>
      <w:r>
        <w:rPr>
          <w:rFonts w:ascii="微軟正黑體" w:eastAsia="微軟正黑體" w:hAnsi="微軟正黑體" w:hint="eastAsia"/>
        </w:rPr>
        <w:t>，</w:t>
      </w:r>
      <w:r w:rsidR="00A93277">
        <w:rPr>
          <w:rFonts w:ascii="微軟正黑體" w:eastAsia="微軟正黑體" w:hAnsi="微軟正黑體" w:hint="eastAsia"/>
        </w:rPr>
        <w:t>輸入上傳檔案路徑，</w:t>
      </w:r>
      <w:r>
        <w:rPr>
          <w:rFonts w:ascii="微軟正黑體" w:eastAsia="微軟正黑體" w:hAnsi="微軟正黑體" w:hint="eastAsia"/>
        </w:rPr>
        <w:t>選擇要</w:t>
      </w:r>
      <w:r w:rsidR="00A93277">
        <w:rPr>
          <w:rFonts w:ascii="微軟正黑體" w:eastAsia="微軟正黑體" w:hAnsi="微軟正黑體" w:hint="eastAsia"/>
        </w:rPr>
        <w:t>上傳的檔案按下</w:t>
      </w:r>
      <w:r w:rsidR="00A93277">
        <w:rPr>
          <w:rFonts w:ascii="微軟正黑體" w:eastAsia="微軟正黑體" w:hAnsi="微軟正黑體" w:hint="eastAsia"/>
        </w:rPr>
        <w:t>「</w:t>
      </w:r>
      <w:r w:rsidR="00A93277">
        <w:rPr>
          <w:rFonts w:ascii="微軟正黑體" w:eastAsia="微軟正黑體" w:hAnsi="微軟正黑體" w:hint="eastAsia"/>
        </w:rPr>
        <w:t>開啟</w:t>
      </w:r>
      <w:r w:rsidR="00A93277">
        <w:rPr>
          <w:rFonts w:ascii="微軟正黑體" w:eastAsia="微軟正黑體" w:hAnsi="微軟正黑體" w:hint="eastAsia"/>
        </w:rPr>
        <w:t>」</w:t>
      </w:r>
      <w:r w:rsidR="00A93277">
        <w:rPr>
          <w:rFonts w:ascii="微軟正黑體" w:eastAsia="微軟正黑體" w:hAnsi="微軟正黑體" w:hint="eastAsia"/>
        </w:rPr>
        <w:t>回到上傳作業頁面。</w:t>
      </w:r>
      <w:r w:rsidR="00A93277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716905" cy="3156585"/>
            <wp:effectExtent l="0" t="0" r="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0F" w:rsidRDefault="00A93277" w:rsidP="00B95FD0">
      <w:pPr>
        <w:pStyle w:val="ad"/>
        <w:numPr>
          <w:ilvl w:val="6"/>
          <w:numId w:val="14"/>
        </w:numPr>
        <w:ind w:left="284" w:hanging="284"/>
        <w:rPr>
          <w:rFonts w:ascii="微軟正黑體" w:eastAsia="微軟正黑體" w:hAnsi="微軟正黑體"/>
        </w:rPr>
      </w:pPr>
      <w:r w:rsidRPr="00774633">
        <w:rPr>
          <w:rFonts w:ascii="微軟正黑體" w:eastAsia="微軟正黑體" w:hAnsi="微軟正黑體" w:hint="eastAsia"/>
        </w:rPr>
        <w:t>點選</w:t>
      </w:r>
      <w:r w:rsidRPr="00774633">
        <w:rPr>
          <w:rFonts w:ascii="微軟正黑體" w:eastAsia="微軟正黑體" w:hAnsi="微軟正黑體" w:hint="eastAsia"/>
        </w:rPr>
        <w:t>「讀取」</w:t>
      </w:r>
      <w:r w:rsidRPr="00774633">
        <w:rPr>
          <w:rFonts w:ascii="微軟正黑體" w:eastAsia="微軟正黑體" w:hAnsi="微軟正黑體" w:hint="eastAsia"/>
        </w:rPr>
        <w:t>確認檔案能否正確上傳， 上傳失敗則發送電子信件通知</w:t>
      </w:r>
      <w:r w:rsidR="00774633">
        <w:rPr>
          <w:rFonts w:ascii="微軟正黑體" w:eastAsia="微軟正黑體" w:hAnsi="微軟正黑體" w:hint="eastAsia"/>
        </w:rPr>
        <w:t>。</w:t>
      </w:r>
      <w:r w:rsidRPr="00774633">
        <w:rPr>
          <w:rFonts w:ascii="微軟正黑體" w:eastAsia="微軟正黑體" w:hAnsi="微軟正黑體" w:hint="eastAsia"/>
        </w:rPr>
        <w:t xml:space="preserve"> </w:t>
      </w:r>
      <w:r w:rsidR="00774633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16905" cy="354647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633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716905" cy="3594100"/>
            <wp:effectExtent l="0" t="0" r="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33" w:rsidRPr="00774633" w:rsidRDefault="00774633" w:rsidP="00B95FD0">
      <w:pPr>
        <w:pStyle w:val="ad"/>
        <w:numPr>
          <w:ilvl w:val="6"/>
          <w:numId w:val="14"/>
        </w:numPr>
        <w:ind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上傳</w:t>
      </w:r>
      <w:r w:rsidR="007406B6">
        <w:rPr>
          <w:rFonts w:ascii="微軟正黑體" w:eastAsia="微軟正黑體" w:hAnsi="微軟正黑體" w:hint="eastAsia"/>
        </w:rPr>
        <w:t>完成</w:t>
      </w:r>
      <w:r>
        <w:rPr>
          <w:rFonts w:ascii="微軟正黑體" w:eastAsia="微軟正黑體" w:hAnsi="微軟正黑體" w:hint="eastAsia"/>
        </w:rPr>
        <w:t>後按下</w:t>
      </w:r>
      <w:r w:rsidRPr="00774633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傳送</w:t>
      </w:r>
      <w:r w:rsidRPr="00774633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將檔案送出。</w:t>
      </w:r>
    </w:p>
    <w:p w:rsidR="000F452F" w:rsidRDefault="000F452F" w:rsidP="000F452F">
      <w:pPr>
        <w:rPr>
          <w:rFonts w:ascii="微軟正黑體" w:eastAsia="微軟正黑體" w:hAnsi="微軟正黑體"/>
        </w:rPr>
      </w:pPr>
    </w:p>
    <w:p w:rsidR="0015043F" w:rsidRDefault="0015043F">
      <w:pPr>
        <w:widowControl/>
        <w:spacing w:after="200" w:line="276" w:lineRule="auto"/>
        <w:rPr>
          <w:rFonts w:asciiTheme="minorHAnsi" w:eastAsia="微軟正黑體" w:hAnsiTheme="minorHAnsi" w:cstheme="minorHAnsi"/>
          <w:b/>
          <w:color w:val="4F81BD" w:themeColor="accent1"/>
          <w:kern w:val="0"/>
          <w:szCs w:val="24"/>
        </w:rPr>
      </w:pPr>
    </w:p>
    <w:p w:rsidR="00344364" w:rsidRDefault="00344364">
      <w:pPr>
        <w:widowControl/>
        <w:spacing w:after="200" w:line="276" w:lineRule="auto"/>
        <w:rPr>
          <w:rFonts w:ascii="微軟正黑體" w:eastAsia="微軟正黑體" w:hAnsi="微軟正黑體" w:cstheme="minorHAnsi"/>
          <w:b/>
          <w:color w:val="4F81BD" w:themeColor="accent1"/>
          <w:szCs w:val="24"/>
        </w:rPr>
      </w:pPr>
      <w:r>
        <w:rPr>
          <w:rFonts w:ascii="微軟正黑體" w:eastAsia="微軟正黑體" w:hAnsi="微軟正黑體" w:cstheme="minorHAnsi"/>
        </w:rPr>
        <w:br w:type="page"/>
      </w:r>
    </w:p>
    <w:p w:rsidR="003518D7" w:rsidRPr="005839FC" w:rsidRDefault="005F58F2" w:rsidP="003518D7">
      <w:pPr>
        <w:pStyle w:val="Heading3Numbered"/>
        <w:ind w:left="851"/>
        <w:rPr>
          <w:rFonts w:ascii="微軟正黑體" w:eastAsia="微軟正黑體" w:hAnsi="微軟正黑體" w:cs="微軟正黑體"/>
        </w:rPr>
      </w:pPr>
      <w:bookmarkStart w:id="3" w:name="_Toc13585470"/>
      <w:r>
        <w:rPr>
          <w:rFonts w:ascii="微軟正黑體" w:eastAsia="微軟正黑體" w:hAnsi="微軟正黑體" w:cstheme="minorHAnsi" w:hint="eastAsia"/>
        </w:rPr>
        <w:lastRenderedPageBreak/>
        <w:t>工作時間表</w:t>
      </w:r>
      <w:r w:rsidR="003518D7" w:rsidRPr="005839FC">
        <w:rPr>
          <w:rFonts w:ascii="微軟正黑體" w:eastAsia="微軟正黑體" w:hAnsi="微軟正黑體" w:cstheme="minorHAnsi" w:hint="eastAsia"/>
        </w:rPr>
        <w:t xml:space="preserve"> </w:t>
      </w:r>
      <w:r w:rsidR="003518D7" w:rsidRPr="005839FC">
        <w:rPr>
          <w:rFonts w:ascii="微軟正黑體" w:eastAsia="微軟正黑體" w:hAnsi="微軟正黑體" w:cs="細明體" w:hint="eastAsia"/>
        </w:rPr>
        <w:t xml:space="preserve"> </w:t>
      </w:r>
      <w:proofErr w:type="gramStart"/>
      <w:r w:rsidR="003518D7" w:rsidRPr="005839FC">
        <w:rPr>
          <w:rFonts w:ascii="微軟正黑體" w:eastAsia="微軟正黑體" w:hAnsi="微軟正黑體" w:cs="微軟正黑體"/>
        </w:rPr>
        <w:t>–</w:t>
      </w:r>
      <w:proofErr w:type="gramEnd"/>
      <w:r w:rsidR="003518D7" w:rsidRPr="005839FC">
        <w:rPr>
          <w:rFonts w:ascii="微軟正黑體" w:eastAsia="微軟正黑體" w:hAnsi="微軟正黑體" w:cs="微軟正黑體"/>
        </w:rPr>
        <w:t xml:space="preserve"> </w:t>
      </w:r>
      <w:r w:rsidR="0001262B" w:rsidRPr="005839FC">
        <w:rPr>
          <w:rFonts w:ascii="微軟正黑體" w:eastAsia="微軟正黑體" w:hAnsi="微軟正黑體" w:cs="微軟正黑體" w:hint="eastAsia"/>
        </w:rPr>
        <w:t>作業</w:t>
      </w:r>
      <w:r w:rsidR="003518D7" w:rsidRPr="005839FC">
        <w:rPr>
          <w:rFonts w:ascii="微軟正黑體" w:eastAsia="微軟正黑體" w:hAnsi="微軟正黑體" w:cs="微軟正黑體" w:hint="eastAsia"/>
        </w:rPr>
        <w:t>流程說明</w:t>
      </w:r>
      <w:bookmarkEnd w:id="3"/>
    </w:p>
    <w:p w:rsidR="003518D7" w:rsidRDefault="003518D7" w:rsidP="003518D7">
      <w:pPr>
        <w:rPr>
          <w:rFonts w:eastAsiaTheme="minorEastAsia"/>
        </w:rPr>
      </w:pPr>
    </w:p>
    <w:p w:rsidR="000C1649" w:rsidRDefault="00DA0BCC" w:rsidP="00A714A0">
      <w:pPr>
        <w:pStyle w:val="ad"/>
        <w:widowControl/>
        <w:numPr>
          <w:ilvl w:val="0"/>
          <w:numId w:val="15"/>
        </w:numPr>
        <w:spacing w:after="200" w:line="276" w:lineRule="auto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RPA操作流程圖</w:t>
      </w:r>
    </w:p>
    <w:p w:rsidR="00363451" w:rsidRPr="00CA75E9" w:rsidRDefault="00363451" w:rsidP="00363451">
      <w:pPr>
        <w:pStyle w:val="ad"/>
        <w:widowControl/>
        <w:spacing w:after="200" w:line="276" w:lineRule="auto"/>
        <w:ind w:left="48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0180273B" wp14:editId="148AB39F">
            <wp:extent cx="5717540" cy="638683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3F" w:rsidRDefault="0015043F" w:rsidP="003518D7">
      <w:pPr>
        <w:rPr>
          <w:rFonts w:eastAsiaTheme="minorEastAsia"/>
          <w:noProof/>
        </w:rPr>
      </w:pPr>
    </w:p>
    <w:p w:rsidR="00363451" w:rsidRDefault="00363451" w:rsidP="003518D7">
      <w:pPr>
        <w:rPr>
          <w:rFonts w:eastAsiaTheme="minorEastAsia"/>
          <w:noProof/>
        </w:rPr>
      </w:pPr>
    </w:p>
    <w:p w:rsidR="00363451" w:rsidRDefault="00363451" w:rsidP="003518D7">
      <w:pPr>
        <w:rPr>
          <w:rFonts w:eastAsiaTheme="minorEastAsia" w:hint="eastAsia"/>
        </w:rPr>
      </w:pPr>
    </w:p>
    <w:p w:rsidR="002C17AC" w:rsidRDefault="002C17AC" w:rsidP="003518D7">
      <w:pPr>
        <w:rPr>
          <w:rFonts w:eastAsiaTheme="minorEastAsia"/>
        </w:rPr>
      </w:pPr>
    </w:p>
    <w:p w:rsidR="002C17AC" w:rsidRDefault="002C17AC" w:rsidP="003518D7">
      <w:pPr>
        <w:rPr>
          <w:rFonts w:eastAsiaTheme="minorEastAsia"/>
        </w:rPr>
      </w:pPr>
    </w:p>
    <w:p w:rsidR="002C17AC" w:rsidRDefault="002C17AC" w:rsidP="003518D7">
      <w:pPr>
        <w:rPr>
          <w:rFonts w:eastAsiaTheme="minorEastAsia"/>
        </w:rPr>
      </w:pPr>
    </w:p>
    <w:p w:rsidR="002C17AC" w:rsidRDefault="002C17AC" w:rsidP="003518D7">
      <w:pPr>
        <w:rPr>
          <w:rFonts w:eastAsiaTheme="minorEastAsia"/>
        </w:rPr>
      </w:pPr>
    </w:p>
    <w:p w:rsidR="0015043F" w:rsidRDefault="0015043F" w:rsidP="003518D7">
      <w:pPr>
        <w:rPr>
          <w:rFonts w:eastAsiaTheme="minorEastAsia"/>
        </w:rPr>
      </w:pPr>
    </w:p>
    <w:p w:rsidR="000C1649" w:rsidRDefault="00A9255D" w:rsidP="00A714A0">
      <w:pPr>
        <w:pStyle w:val="ad"/>
        <w:widowControl/>
        <w:numPr>
          <w:ilvl w:val="0"/>
          <w:numId w:val="15"/>
        </w:numPr>
        <w:spacing w:after="200" w:line="276" w:lineRule="auto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主要</w:t>
      </w:r>
      <w:r w:rsidR="000C1649">
        <w:rPr>
          <w:rFonts w:ascii="微軟正黑體" w:eastAsia="微軟正黑體" w:hAnsi="微軟正黑體" w:hint="eastAsia"/>
          <w:b/>
        </w:rPr>
        <w:t>流程說明</w:t>
      </w:r>
    </w:p>
    <w:p w:rsidR="002B3A86" w:rsidRDefault="00A9255D" w:rsidP="004B651A">
      <w:pPr>
        <w:pStyle w:val="ad"/>
        <w:numPr>
          <w:ilvl w:val="0"/>
          <w:numId w:val="20"/>
        </w:numPr>
        <w:ind w:left="426" w:hanging="3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進入</w:t>
      </w:r>
      <w:r w:rsidR="007406B6">
        <w:rPr>
          <w:rFonts w:ascii="微軟正黑體" w:eastAsia="微軟正黑體" w:hAnsi="微軟正黑體" w:hint="eastAsia"/>
        </w:rPr>
        <w:t>EIP首頁開啟</w:t>
      </w:r>
      <w:proofErr w:type="spellStart"/>
      <w:r w:rsidR="007406B6">
        <w:rPr>
          <w:rFonts w:ascii="微軟正黑體" w:eastAsia="微軟正黑體" w:hAnsi="微軟正黑體" w:hint="eastAsia"/>
        </w:rPr>
        <w:t>Ea</w:t>
      </w:r>
      <w:r w:rsidR="007406B6">
        <w:rPr>
          <w:rFonts w:ascii="微軟正黑體" w:eastAsia="微軟正黑體" w:hAnsi="微軟正黑體"/>
        </w:rPr>
        <w:t>syFlow</w:t>
      </w:r>
      <w:proofErr w:type="spellEnd"/>
      <w:r w:rsidR="007406B6">
        <w:rPr>
          <w:rFonts w:ascii="微軟正黑體" w:eastAsia="微軟正黑體" w:hAnsi="微軟正黑體" w:hint="eastAsia"/>
        </w:rPr>
        <w:t>:</w:t>
      </w:r>
      <w:r w:rsidR="007406B6">
        <w:rPr>
          <w:rFonts w:ascii="微軟正黑體" w:eastAsia="微軟正黑體" w:hAnsi="微軟正黑體" w:hint="eastAsia"/>
        </w:rPr>
        <w:t>電子表單-&gt;</w:t>
      </w:r>
      <w:proofErr w:type="spellStart"/>
      <w:r w:rsidR="007406B6">
        <w:rPr>
          <w:rFonts w:ascii="微軟正黑體" w:eastAsia="微軟正黑體" w:hAnsi="微軟正黑體" w:hint="eastAsia"/>
        </w:rPr>
        <w:t>Ea</w:t>
      </w:r>
      <w:r w:rsidR="007406B6">
        <w:rPr>
          <w:rFonts w:ascii="微軟正黑體" w:eastAsia="微軟正黑體" w:hAnsi="微軟正黑體"/>
        </w:rPr>
        <w:t>syFlow</w:t>
      </w:r>
      <w:proofErr w:type="spellEnd"/>
      <w:r w:rsidR="007406B6">
        <w:rPr>
          <w:rFonts w:ascii="微軟正黑體" w:eastAsia="微軟正黑體" w:hAnsi="微軟正黑體"/>
        </w:rPr>
        <w:t>(</w:t>
      </w:r>
      <w:r w:rsidR="007406B6">
        <w:rPr>
          <w:rFonts w:ascii="微軟正黑體" w:eastAsia="微軟正黑體" w:hAnsi="微軟正黑體" w:hint="eastAsia"/>
        </w:rPr>
        <w:t>繁)-&gt;盟立(001)</w:t>
      </w:r>
      <w:r w:rsidR="0086285D">
        <w:rPr>
          <w:rFonts w:ascii="微軟正黑體" w:eastAsia="微軟正黑體" w:hAnsi="微軟正黑體" w:hint="eastAsia"/>
        </w:rPr>
        <w:t>。</w:t>
      </w:r>
    </w:p>
    <w:p w:rsidR="00A9255D" w:rsidRDefault="00A9255D" w:rsidP="004B651A">
      <w:pPr>
        <w:pStyle w:val="ad"/>
        <w:numPr>
          <w:ilvl w:val="0"/>
          <w:numId w:val="20"/>
        </w:numPr>
        <w:ind w:left="426" w:hanging="3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輸入使用者代碼及密碼。</w:t>
      </w:r>
    </w:p>
    <w:p w:rsidR="007406B6" w:rsidRDefault="007406B6" w:rsidP="004B651A">
      <w:pPr>
        <w:pStyle w:val="ad"/>
        <w:numPr>
          <w:ilvl w:val="0"/>
          <w:numId w:val="20"/>
        </w:numPr>
        <w:ind w:left="426" w:hanging="3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登入成功「財務中心表單」-&gt;「電子表單清單」-&gt;「成本管理作業」-&gt;「工時</w:t>
      </w:r>
      <w:proofErr w:type="gramStart"/>
      <w:r>
        <w:rPr>
          <w:rFonts w:ascii="微軟正黑體" w:eastAsia="微軟正黑體" w:hAnsi="微軟正黑體" w:hint="eastAsia"/>
        </w:rPr>
        <w:t>明細上傳</w:t>
      </w:r>
      <w:proofErr w:type="gramEnd"/>
      <w:r>
        <w:rPr>
          <w:rFonts w:ascii="微軟正黑體" w:eastAsia="微軟正黑體" w:hAnsi="微軟正黑體" w:hint="eastAsia"/>
        </w:rPr>
        <w:t>作業」</w:t>
      </w:r>
    </w:p>
    <w:p w:rsidR="00A9255D" w:rsidRDefault="007406B6" w:rsidP="004B651A">
      <w:pPr>
        <w:pStyle w:val="ad"/>
        <w:numPr>
          <w:ilvl w:val="0"/>
          <w:numId w:val="20"/>
        </w:numPr>
        <w:ind w:left="426" w:hanging="3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點選「瀏覽」，輸入上傳檔案路徑，選擇要上傳的檔案按下「開啟」回到上傳作業頁面</w:t>
      </w:r>
      <w:r w:rsidR="00A9255D">
        <w:rPr>
          <w:rFonts w:ascii="微軟正黑體" w:eastAsia="微軟正黑體" w:hAnsi="微軟正黑體" w:hint="eastAsia"/>
        </w:rPr>
        <w:t>。</w:t>
      </w:r>
    </w:p>
    <w:p w:rsidR="00A9255D" w:rsidRDefault="007406B6" w:rsidP="004B651A">
      <w:pPr>
        <w:pStyle w:val="ad"/>
        <w:numPr>
          <w:ilvl w:val="0"/>
          <w:numId w:val="20"/>
        </w:numPr>
        <w:ind w:left="426" w:hanging="339"/>
        <w:rPr>
          <w:rFonts w:ascii="微軟正黑體" w:eastAsia="微軟正黑體" w:hAnsi="微軟正黑體"/>
        </w:rPr>
      </w:pPr>
      <w:r w:rsidRPr="00774633">
        <w:rPr>
          <w:rFonts w:ascii="微軟正黑體" w:eastAsia="微軟正黑體" w:hAnsi="微軟正黑體" w:hint="eastAsia"/>
        </w:rPr>
        <w:t>點選「讀取」確認檔案能否正確上傳， 上傳失敗則發送電子信件通知</w:t>
      </w:r>
      <w:r w:rsidR="00A9255D">
        <w:rPr>
          <w:rFonts w:ascii="微軟正黑體" w:eastAsia="微軟正黑體" w:hAnsi="微軟正黑體" w:hint="eastAsia"/>
        </w:rPr>
        <w:t>。</w:t>
      </w:r>
    </w:p>
    <w:p w:rsidR="00567299" w:rsidRPr="00F328BA" w:rsidRDefault="007406B6" w:rsidP="007406B6">
      <w:pPr>
        <w:pStyle w:val="ad"/>
        <w:numPr>
          <w:ilvl w:val="0"/>
          <w:numId w:val="20"/>
        </w:numPr>
        <w:ind w:left="426" w:hanging="3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上傳完成後按下</w:t>
      </w:r>
      <w:r w:rsidRPr="00774633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傳送</w:t>
      </w:r>
      <w:r w:rsidRPr="00774633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將檔案送出</w:t>
      </w:r>
      <w:r w:rsidR="00A9255D">
        <w:rPr>
          <w:rFonts w:ascii="微軟正黑體" w:eastAsia="微軟正黑體" w:hAnsi="微軟正黑體" w:hint="eastAsia"/>
        </w:rPr>
        <w:t>。</w:t>
      </w:r>
    </w:p>
    <w:p w:rsidR="002C17AC" w:rsidRDefault="002C17AC" w:rsidP="002C17AC">
      <w:pPr>
        <w:pStyle w:val="ad"/>
        <w:ind w:left="284"/>
        <w:rPr>
          <w:rFonts w:ascii="微軟正黑體" w:eastAsia="微軟正黑體" w:hAnsi="微軟正黑體"/>
        </w:rPr>
      </w:pPr>
    </w:p>
    <w:p w:rsidR="00344364" w:rsidRDefault="00344364">
      <w:pPr>
        <w:widowControl/>
        <w:spacing w:after="200" w:line="276" w:lineRule="auto"/>
        <w:rPr>
          <w:rFonts w:ascii="微軟正黑體" w:eastAsia="微軟正黑體" w:hAnsi="微軟正黑體" w:cstheme="minorHAnsi"/>
          <w:b/>
          <w:color w:val="4F81BD" w:themeColor="accent1"/>
          <w:szCs w:val="24"/>
        </w:rPr>
      </w:pPr>
      <w:r>
        <w:rPr>
          <w:rFonts w:ascii="微軟正黑體" w:eastAsia="微軟正黑體" w:hAnsi="微軟正黑體" w:cstheme="minorHAnsi"/>
        </w:rPr>
        <w:br w:type="page"/>
      </w:r>
    </w:p>
    <w:p w:rsidR="003518D7" w:rsidRPr="005839FC" w:rsidRDefault="005F58F2" w:rsidP="003518D7">
      <w:pPr>
        <w:pStyle w:val="Heading3Numbered"/>
        <w:ind w:left="851"/>
        <w:rPr>
          <w:rFonts w:ascii="微軟正黑體" w:eastAsia="微軟正黑體" w:hAnsi="微軟正黑體" w:cs="微軟正黑體"/>
        </w:rPr>
      </w:pPr>
      <w:bookmarkStart w:id="4" w:name="_Toc13585471"/>
      <w:r>
        <w:rPr>
          <w:rFonts w:ascii="微軟正黑體" w:eastAsia="微軟正黑體" w:hAnsi="微軟正黑體" w:cstheme="minorHAnsi" w:hint="eastAsia"/>
        </w:rPr>
        <w:lastRenderedPageBreak/>
        <w:t>工作時間表</w:t>
      </w:r>
      <w:r w:rsidR="003518D7" w:rsidRPr="005839FC">
        <w:rPr>
          <w:rFonts w:ascii="微軟正黑體" w:eastAsia="微軟正黑體" w:hAnsi="微軟正黑體" w:cstheme="minorHAnsi" w:hint="eastAsia"/>
        </w:rPr>
        <w:t xml:space="preserve"> </w:t>
      </w:r>
      <w:r w:rsidR="003518D7" w:rsidRPr="005839FC">
        <w:rPr>
          <w:rFonts w:ascii="微軟正黑體" w:eastAsia="微軟正黑體" w:hAnsi="微軟正黑體" w:cs="細明體" w:hint="eastAsia"/>
        </w:rPr>
        <w:t xml:space="preserve"> </w:t>
      </w:r>
      <w:proofErr w:type="gramStart"/>
      <w:r w:rsidR="003518D7" w:rsidRPr="005839FC">
        <w:rPr>
          <w:rFonts w:ascii="微軟正黑體" w:eastAsia="微軟正黑體" w:hAnsi="微軟正黑體" w:cs="微軟正黑體"/>
        </w:rPr>
        <w:t>–</w:t>
      </w:r>
      <w:proofErr w:type="gramEnd"/>
      <w:r w:rsidR="003518D7" w:rsidRPr="005839FC">
        <w:rPr>
          <w:rFonts w:ascii="微軟正黑體" w:eastAsia="微軟正黑體" w:hAnsi="微軟正黑體" w:cs="微軟正黑體"/>
        </w:rPr>
        <w:t xml:space="preserve"> </w:t>
      </w:r>
      <w:r w:rsidR="00047F77">
        <w:rPr>
          <w:rFonts w:ascii="微軟正黑體" w:eastAsia="微軟正黑體" w:hAnsi="微軟正黑體" w:cs="微軟正黑體" w:hint="eastAsia"/>
        </w:rPr>
        <w:t>RPA操作步驟</w:t>
      </w:r>
      <w:bookmarkEnd w:id="4"/>
    </w:p>
    <w:p w:rsidR="00781212" w:rsidRPr="0086285D" w:rsidRDefault="00781212" w:rsidP="00781212"/>
    <w:p w:rsidR="00C7538B" w:rsidRDefault="00047F77" w:rsidP="00C7538B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4A7199">
        <w:rPr>
          <w:rFonts w:ascii="微軟正黑體" w:eastAsia="微軟正黑體" w:hAnsi="微軟正黑體" w:hint="eastAsia"/>
        </w:rPr>
        <w:t>進入</w:t>
      </w:r>
      <w:r w:rsidR="007406B6">
        <w:rPr>
          <w:rFonts w:ascii="微軟正黑體" w:eastAsia="微軟正黑體" w:hAnsi="微軟正黑體" w:hint="eastAsia"/>
        </w:rPr>
        <w:t>EIP網站後選擇</w:t>
      </w:r>
      <w:r w:rsidR="007406B6">
        <w:rPr>
          <w:rFonts w:ascii="微軟正黑體" w:eastAsia="微軟正黑體" w:hAnsi="微軟正黑體" w:hint="eastAsia"/>
        </w:rPr>
        <w:t>電子表單-&gt;</w:t>
      </w:r>
      <w:proofErr w:type="spellStart"/>
      <w:r w:rsidR="007406B6">
        <w:rPr>
          <w:rFonts w:ascii="微軟正黑體" w:eastAsia="微軟正黑體" w:hAnsi="微軟正黑體" w:hint="eastAsia"/>
        </w:rPr>
        <w:t>Ea</w:t>
      </w:r>
      <w:r w:rsidR="007406B6">
        <w:rPr>
          <w:rFonts w:ascii="微軟正黑體" w:eastAsia="微軟正黑體" w:hAnsi="微軟正黑體"/>
        </w:rPr>
        <w:t>syFlow</w:t>
      </w:r>
      <w:proofErr w:type="spellEnd"/>
      <w:r w:rsidR="007406B6">
        <w:rPr>
          <w:rFonts w:ascii="微軟正黑體" w:eastAsia="微軟正黑體" w:hAnsi="微軟正黑體"/>
        </w:rPr>
        <w:t>(</w:t>
      </w:r>
      <w:r w:rsidR="007406B6">
        <w:rPr>
          <w:rFonts w:ascii="微軟正黑體" w:eastAsia="微軟正黑體" w:hAnsi="微軟正黑體" w:hint="eastAsia"/>
        </w:rPr>
        <w:t>繁)-&gt;盟立(001)</w:t>
      </w:r>
      <w:r w:rsidR="007406B6">
        <w:rPr>
          <w:rFonts w:ascii="微軟正黑體" w:eastAsia="微軟正黑體" w:hAnsi="微軟正黑體" w:hint="eastAsia"/>
        </w:rPr>
        <w:t>。</w:t>
      </w:r>
      <w:r w:rsidR="007406B6">
        <w:rPr>
          <w:rFonts w:ascii="微軟正黑體" w:eastAsia="微軟正黑體" w:hAnsi="微軟正黑體"/>
        </w:rPr>
        <w:t xml:space="preserve"> </w:t>
      </w:r>
    </w:p>
    <w:p w:rsidR="007406B6" w:rsidRPr="007406B6" w:rsidRDefault="007406B6" w:rsidP="00C7538B">
      <w:pPr>
        <w:widowControl/>
        <w:spacing w:after="200" w:line="276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428CB73" wp14:editId="6C11D0B8">
            <wp:extent cx="5687171" cy="2571007"/>
            <wp:effectExtent l="0" t="0" r="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98" cy="261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8B" w:rsidRPr="00D7049C" w:rsidRDefault="00C7538B" w:rsidP="00C7538B">
      <w:pPr>
        <w:pStyle w:val="ad"/>
        <w:widowControl/>
        <w:numPr>
          <w:ilvl w:val="0"/>
          <w:numId w:val="15"/>
        </w:numPr>
        <w:spacing w:after="200" w:line="276" w:lineRule="auto"/>
        <w:rPr>
          <w:rFonts w:ascii="微軟正黑體" w:eastAsia="微軟正黑體" w:hAnsi="微軟正黑體"/>
        </w:rPr>
      </w:pPr>
      <w:r w:rsidRPr="00D7049C">
        <w:rPr>
          <w:rFonts w:ascii="微軟正黑體" w:eastAsia="微軟正黑體" w:hAnsi="微軟正黑體" w:hint="eastAsia"/>
          <w:b/>
        </w:rPr>
        <w:t>操作說明</w:t>
      </w:r>
    </w:p>
    <w:p w:rsidR="004A7199" w:rsidRDefault="00C7538B" w:rsidP="00FA11AC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4A7199">
        <w:rPr>
          <w:rFonts w:ascii="微軟正黑體" w:eastAsia="微軟正黑體" w:hAnsi="微軟正黑體" w:hint="eastAsia"/>
        </w:rPr>
        <w:t>開啟IE瀏覽器。</w:t>
      </w:r>
    </w:p>
    <w:p w:rsidR="007406B6" w:rsidRDefault="004A7199" w:rsidP="00FA11AC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2.輸入網址</w:t>
      </w:r>
      <w:r w:rsidR="007406B6" w:rsidRPr="007406B6">
        <w:t>http://eip.mirle.com.tw/</w:t>
      </w:r>
      <w:r>
        <w:rPr>
          <w:rFonts w:ascii="微軟正黑體" w:eastAsia="微軟正黑體" w:hAnsi="微軟正黑體"/>
        </w:rPr>
        <w:t>，</w:t>
      </w:r>
      <w:r>
        <w:rPr>
          <w:rFonts w:ascii="微軟正黑體" w:eastAsia="微軟正黑體" w:hAnsi="微軟正黑體" w:hint="eastAsia"/>
        </w:rPr>
        <w:t>進入</w:t>
      </w:r>
      <w:r w:rsidR="007406B6">
        <w:rPr>
          <w:rFonts w:ascii="微軟正黑體" w:eastAsia="微軟正黑體" w:hAnsi="微軟正黑體" w:hint="eastAsia"/>
        </w:rPr>
        <w:t>EIP首頁</w:t>
      </w:r>
      <w:r w:rsidR="00C7538B">
        <w:rPr>
          <w:rFonts w:ascii="微軟正黑體" w:eastAsia="微軟正黑體" w:hAnsi="微軟正黑體" w:hint="eastAsia"/>
        </w:rPr>
        <w:t>。</w:t>
      </w:r>
    </w:p>
    <w:p w:rsidR="006F55B8" w:rsidRDefault="004A7199" w:rsidP="00FA11AC">
      <w:pPr>
        <w:ind w:leftChars="200" w:left="480"/>
        <w:rPr>
          <w:rFonts w:ascii="微軟正黑體" w:eastAsia="微軟正黑體" w:hAnsi="微軟正黑體"/>
        </w:rPr>
      </w:pPr>
      <w:r w:rsidRPr="007406B6">
        <w:rPr>
          <w:rFonts w:ascii="微軟正黑體" w:eastAsia="微軟正黑體" w:hAnsi="微軟正黑體" w:hint="eastAsia"/>
        </w:rPr>
        <w:t xml:space="preserve">3. </w:t>
      </w:r>
      <w:r w:rsidR="007406B6" w:rsidRPr="007406B6">
        <w:rPr>
          <w:rFonts w:ascii="微軟正黑體" w:eastAsia="微軟正黑體" w:hAnsi="微軟正黑體" w:hint="eastAsia"/>
        </w:rPr>
        <w:t>將</w:t>
      </w:r>
      <w:r w:rsidR="007406B6">
        <w:rPr>
          <w:rFonts w:ascii="微軟正黑體" w:eastAsia="微軟正黑體" w:hAnsi="微軟正黑體" w:hint="eastAsia"/>
        </w:rPr>
        <w:t>滑鼠移至</w:t>
      </w:r>
      <w:r w:rsidR="007406B6">
        <w:rPr>
          <w:rFonts w:ascii="微軟正黑體" w:eastAsia="微軟正黑體" w:hAnsi="微軟正黑體" w:hint="eastAsia"/>
        </w:rPr>
        <w:t>電子表單-&gt;</w:t>
      </w:r>
      <w:proofErr w:type="spellStart"/>
      <w:r w:rsidR="007406B6">
        <w:rPr>
          <w:rFonts w:ascii="微軟正黑體" w:eastAsia="微軟正黑體" w:hAnsi="微軟正黑體" w:hint="eastAsia"/>
        </w:rPr>
        <w:t>Ea</w:t>
      </w:r>
      <w:r w:rsidR="007406B6">
        <w:rPr>
          <w:rFonts w:ascii="微軟正黑體" w:eastAsia="微軟正黑體" w:hAnsi="微軟正黑體"/>
        </w:rPr>
        <w:t>syFlow</w:t>
      </w:r>
      <w:proofErr w:type="spellEnd"/>
      <w:r w:rsidR="007406B6">
        <w:rPr>
          <w:rFonts w:ascii="微軟正黑體" w:eastAsia="微軟正黑體" w:hAnsi="微軟正黑體"/>
        </w:rPr>
        <w:t>(</w:t>
      </w:r>
      <w:r w:rsidR="007406B6">
        <w:rPr>
          <w:rFonts w:ascii="微軟正黑體" w:eastAsia="微軟正黑體" w:hAnsi="微軟正黑體" w:hint="eastAsia"/>
        </w:rPr>
        <w:t>繁)-&gt;</w:t>
      </w:r>
      <w:r w:rsidR="007406B6">
        <w:rPr>
          <w:rFonts w:ascii="微軟正黑體" w:eastAsia="微軟正黑體" w:hAnsi="微軟正黑體" w:hint="eastAsia"/>
        </w:rPr>
        <w:t>[點選]</w:t>
      </w:r>
      <w:r w:rsidR="007406B6">
        <w:rPr>
          <w:rFonts w:ascii="微軟正黑體" w:eastAsia="微軟正黑體" w:hAnsi="微軟正黑體" w:hint="eastAsia"/>
        </w:rPr>
        <w:t>盟立(001)</w:t>
      </w:r>
      <w:r w:rsidR="007406B6">
        <w:rPr>
          <w:rFonts w:ascii="微軟正黑體" w:eastAsia="微軟正黑體" w:hAnsi="微軟正黑體" w:hint="eastAsia"/>
        </w:rPr>
        <w:t>。</w:t>
      </w:r>
    </w:p>
    <w:p w:rsidR="00FA11AC" w:rsidRDefault="00FA11AC" w:rsidP="00FA11AC">
      <w:pPr>
        <w:rPr>
          <w:rFonts w:ascii="微軟正黑體" w:eastAsia="微軟正黑體" w:hAnsi="微軟正黑體" w:cs="細明體" w:hint="eastAsia"/>
          <w:b/>
          <w:color w:val="4F81BD" w:themeColor="accent1"/>
          <w:szCs w:val="24"/>
        </w:rPr>
      </w:pPr>
    </w:p>
    <w:p w:rsidR="00047F77" w:rsidRPr="007406B6" w:rsidRDefault="007406B6" w:rsidP="007406B6">
      <w:pPr>
        <w:pStyle w:val="ad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輸入USER網域帳號密碼</w:t>
      </w:r>
    </w:p>
    <w:p w:rsidR="007406B6" w:rsidRPr="007406B6" w:rsidRDefault="007406B6" w:rsidP="007406B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0756A31" wp14:editId="1377C33A">
            <wp:extent cx="2799188" cy="1606163"/>
            <wp:effectExtent l="0" t="0" r="127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78" cy="161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199" w:rsidRPr="00D7049C" w:rsidRDefault="004A7199" w:rsidP="004A7199">
      <w:pPr>
        <w:pStyle w:val="ad"/>
        <w:widowControl/>
        <w:numPr>
          <w:ilvl w:val="0"/>
          <w:numId w:val="15"/>
        </w:numPr>
        <w:spacing w:after="200" w:line="276" w:lineRule="auto"/>
        <w:rPr>
          <w:rFonts w:ascii="微軟正黑體" w:eastAsia="微軟正黑體" w:hAnsi="微軟正黑體"/>
        </w:rPr>
      </w:pPr>
      <w:r w:rsidRPr="00D7049C">
        <w:rPr>
          <w:rFonts w:ascii="微軟正黑體" w:eastAsia="微軟正黑體" w:hAnsi="微軟正黑體" w:hint="eastAsia"/>
          <w:b/>
        </w:rPr>
        <w:t>操作說明</w:t>
      </w:r>
    </w:p>
    <w:p w:rsidR="004A7199" w:rsidRDefault="004A7199" w:rsidP="00FA11AC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7406B6">
        <w:rPr>
          <w:rFonts w:ascii="微軟正黑體" w:eastAsia="微軟正黑體" w:hAnsi="微軟正黑體" w:hint="eastAsia"/>
        </w:rPr>
        <w:t>進入登入畫面</w:t>
      </w:r>
      <w:r w:rsidR="00FA11AC">
        <w:rPr>
          <w:rFonts w:ascii="微軟正黑體" w:eastAsia="微軟正黑體" w:hAnsi="微軟正黑體" w:hint="eastAsia"/>
        </w:rPr>
        <w:t>點擊</w:t>
      </w:r>
      <w:r w:rsidR="00FA11AC">
        <w:rPr>
          <w:rFonts w:ascii="微軟正黑體" w:eastAsia="微軟正黑體" w:hAnsi="微軟正黑體" w:hint="eastAsia"/>
        </w:rPr>
        <w:t>「</w:t>
      </w:r>
      <w:r w:rsidR="00FA11AC">
        <w:rPr>
          <w:rFonts w:ascii="微軟正黑體" w:eastAsia="微軟正黑體" w:hAnsi="微軟正黑體" w:hint="eastAsia"/>
        </w:rPr>
        <w:t>使用其他帳戶</w:t>
      </w:r>
      <w:r w:rsidR="00FA11AC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4A7199" w:rsidRDefault="004A7199" w:rsidP="00FA11AC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</w:t>
      </w:r>
      <w:r w:rsidRPr="004A7199">
        <w:rPr>
          <w:rFonts w:ascii="微軟正黑體" w:eastAsia="微軟正黑體" w:hAnsi="微軟正黑體" w:hint="eastAsia"/>
        </w:rPr>
        <w:t xml:space="preserve"> </w:t>
      </w:r>
      <w:r w:rsidR="00FA11AC">
        <w:rPr>
          <w:rFonts w:ascii="微軟正黑體" w:eastAsia="微軟正黑體" w:hAnsi="微軟正黑體" w:hint="eastAsia"/>
        </w:rPr>
        <w:t>輸入USER網域帳號及密碼</w:t>
      </w:r>
      <w:r>
        <w:rPr>
          <w:rFonts w:ascii="微軟正黑體" w:eastAsia="微軟正黑體" w:hAnsi="微軟正黑體" w:hint="eastAsia"/>
        </w:rPr>
        <w:t>。</w:t>
      </w:r>
    </w:p>
    <w:p w:rsidR="004A7199" w:rsidRDefault="004A7199" w:rsidP="004A7199">
      <w:pPr>
        <w:rPr>
          <w:rFonts w:ascii="微軟正黑體" w:eastAsia="微軟正黑體" w:hAnsi="微軟正黑體"/>
        </w:rPr>
      </w:pPr>
    </w:p>
    <w:p w:rsidR="004A7199" w:rsidRDefault="004A7199" w:rsidP="004A7199">
      <w:pPr>
        <w:rPr>
          <w:rFonts w:ascii="微軟正黑體" w:eastAsia="微軟正黑體" w:hAnsi="微軟正黑體"/>
        </w:rPr>
      </w:pPr>
    </w:p>
    <w:p w:rsidR="00047F77" w:rsidRPr="003E363E" w:rsidRDefault="00FA11AC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40E0ACBC" wp14:editId="064F7DA5">
                <wp:simplePos x="0" y="0"/>
                <wp:positionH relativeFrom="column">
                  <wp:posOffset>123190</wp:posOffset>
                </wp:positionH>
                <wp:positionV relativeFrom="paragraph">
                  <wp:posOffset>1805194</wp:posOffset>
                </wp:positionV>
                <wp:extent cx="651729" cy="79053"/>
                <wp:effectExtent l="0" t="0" r="15240" b="16510"/>
                <wp:wrapNone/>
                <wp:docPr id="29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29" cy="790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EB3F22" id="AutoShape 198" o:spid="_x0000_s1026" style="position:absolute;margin-left:9.7pt;margin-top:142.15pt;width:51.3pt;height:6.2pt;z-index:2529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40E0ACBC" wp14:editId="064F7DA5">
                <wp:simplePos x="0" y="0"/>
                <wp:positionH relativeFrom="column">
                  <wp:posOffset>81280</wp:posOffset>
                </wp:positionH>
                <wp:positionV relativeFrom="paragraph">
                  <wp:posOffset>1537859</wp:posOffset>
                </wp:positionV>
                <wp:extent cx="651729" cy="79053"/>
                <wp:effectExtent l="0" t="0" r="15240" b="16510"/>
                <wp:wrapNone/>
                <wp:docPr id="2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29" cy="790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35E4C3" id="AutoShape 198" o:spid="_x0000_s1026" style="position:absolute;margin-left:6.4pt;margin-top:121.1pt;width:51.3pt;height:6.2pt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40E0ACBC" wp14:editId="064F7DA5">
                <wp:simplePos x="0" y="0"/>
                <wp:positionH relativeFrom="column">
                  <wp:posOffset>29454</wp:posOffset>
                </wp:positionH>
                <wp:positionV relativeFrom="paragraph">
                  <wp:posOffset>932626</wp:posOffset>
                </wp:positionV>
                <wp:extent cx="651729" cy="79053"/>
                <wp:effectExtent l="0" t="0" r="15240" b="16510"/>
                <wp:wrapNone/>
                <wp:docPr id="2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29" cy="790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3AD32" id="AutoShape 198" o:spid="_x0000_s1026" style="position:absolute;margin-left:2.3pt;margin-top:73.45pt;width:51.3pt;height:6.2pt;z-index:2528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-16287</wp:posOffset>
                </wp:positionH>
                <wp:positionV relativeFrom="paragraph">
                  <wp:posOffset>796519</wp:posOffset>
                </wp:positionV>
                <wp:extent cx="651729" cy="79053"/>
                <wp:effectExtent l="0" t="0" r="15240" b="16510"/>
                <wp:wrapNone/>
                <wp:docPr id="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29" cy="790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439880" id="AutoShape 198" o:spid="_x0000_s1026" style="position:absolute;margin-left:-1.3pt;margin-top:62.7pt;width:51.3pt;height:6.2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" filled="f" strokecolor="red" strokeweight="1pt">
                <v:stroke dashstyle="dash"/>
              </v:roundrect>
            </w:pict>
          </mc:Fallback>
        </mc:AlternateContent>
      </w:r>
      <w:r w:rsidR="00047F77">
        <w:rPr>
          <w:rFonts w:ascii="微軟正黑體" w:eastAsia="微軟正黑體" w:hAnsi="微軟正黑體" w:hint="eastAsia"/>
        </w:rPr>
        <w:t xml:space="preserve">3. </w:t>
      </w:r>
      <w:r>
        <w:rPr>
          <w:rFonts w:ascii="微軟正黑體" w:eastAsia="微軟正黑體" w:hAnsi="微軟正黑體" w:hint="eastAsia"/>
        </w:rPr>
        <w:t>進入</w:t>
      </w:r>
      <w:proofErr w:type="spellStart"/>
      <w:r w:rsidRPr="005F58F2">
        <w:rPr>
          <w:rFonts w:ascii="微軟正黑體" w:eastAsia="微軟正黑體" w:hAnsi="微軟正黑體" w:hint="eastAsia"/>
        </w:rPr>
        <w:t>Ea</w:t>
      </w:r>
      <w:r>
        <w:rPr>
          <w:rFonts w:ascii="微軟正黑體" w:eastAsia="微軟正黑體" w:hAnsi="微軟正黑體"/>
        </w:rPr>
        <w:t>s</w:t>
      </w:r>
      <w:r w:rsidRPr="005F58F2">
        <w:rPr>
          <w:rFonts w:ascii="微軟正黑體" w:eastAsia="微軟正黑體" w:hAnsi="微軟正黑體"/>
        </w:rPr>
        <w:t>yFlow</w:t>
      </w:r>
      <w:proofErr w:type="spellEnd"/>
      <w:r>
        <w:rPr>
          <w:rFonts w:ascii="微軟正黑體" w:eastAsia="微軟正黑體" w:hAnsi="微軟正黑體" w:hint="eastAsia"/>
        </w:rPr>
        <w:t>後點選</w:t>
      </w:r>
      <w:r>
        <w:rPr>
          <w:rFonts w:ascii="微軟正黑體" w:eastAsia="微軟正黑體" w:hAnsi="微軟正黑體" w:hint="eastAsia"/>
        </w:rPr>
        <w:t>到</w:t>
      </w:r>
      <w:r>
        <w:rPr>
          <w:rFonts w:ascii="微軟正黑體" w:eastAsia="微軟正黑體" w:hAnsi="微軟正黑體" w:hint="eastAsia"/>
        </w:rPr>
        <w:t>「工時</w:t>
      </w:r>
      <w:proofErr w:type="gramStart"/>
      <w:r>
        <w:rPr>
          <w:rFonts w:ascii="微軟正黑體" w:eastAsia="微軟正黑體" w:hAnsi="微軟正黑體" w:hint="eastAsia"/>
        </w:rPr>
        <w:t>明細上傳</w:t>
      </w:r>
      <w:proofErr w:type="gramEnd"/>
      <w:r>
        <w:rPr>
          <w:rFonts w:ascii="微軟正黑體" w:eastAsia="微軟正黑體" w:hAnsi="微軟正黑體" w:hint="eastAsia"/>
        </w:rPr>
        <w:t>作業」</w:t>
      </w:r>
      <w:proofErr w:type="gramStart"/>
      <w:r>
        <w:rPr>
          <w:rFonts w:ascii="微軟正黑體" w:eastAsia="微軟正黑體" w:hAnsi="微軟正黑體" w:hint="eastAsia"/>
        </w:rPr>
        <w:t>子頁面</w:t>
      </w:r>
      <w:proofErr w:type="gramEnd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4893DFA" wp14:editId="101B6F3F">
            <wp:extent cx="5716905" cy="3084830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77" w:rsidRPr="00D7049C" w:rsidRDefault="00047F77" w:rsidP="00047F77">
      <w:pPr>
        <w:pStyle w:val="ad"/>
        <w:widowControl/>
        <w:numPr>
          <w:ilvl w:val="0"/>
          <w:numId w:val="15"/>
        </w:numPr>
        <w:spacing w:after="200" w:line="276" w:lineRule="auto"/>
        <w:rPr>
          <w:rFonts w:ascii="微軟正黑體" w:eastAsia="微軟正黑體" w:hAnsi="微軟正黑體"/>
        </w:rPr>
      </w:pPr>
      <w:r w:rsidRPr="00D7049C">
        <w:rPr>
          <w:rFonts w:ascii="微軟正黑體" w:eastAsia="微軟正黑體" w:hAnsi="微軟正黑體" w:hint="eastAsia"/>
          <w:b/>
        </w:rPr>
        <w:t>操作說明</w:t>
      </w:r>
    </w:p>
    <w:p w:rsidR="00047F77" w:rsidRDefault="00047F77" w:rsidP="00FA11AC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  <w:r w:rsidR="00FA11AC">
        <w:rPr>
          <w:rFonts w:ascii="微軟正黑體" w:eastAsia="微軟正黑體" w:hAnsi="微軟正黑體" w:hint="eastAsia"/>
        </w:rPr>
        <w:t>點選「財務中心表單」-&gt;「電子表單清單」-&gt;「成本管理作業」-&gt;「工時</w:t>
      </w:r>
      <w:proofErr w:type="gramStart"/>
      <w:r w:rsidR="00FA11AC">
        <w:rPr>
          <w:rFonts w:ascii="微軟正黑體" w:eastAsia="微軟正黑體" w:hAnsi="微軟正黑體" w:hint="eastAsia"/>
        </w:rPr>
        <w:t>明細上傳</w:t>
      </w:r>
      <w:proofErr w:type="gramEnd"/>
      <w:r w:rsidR="00FA11AC">
        <w:rPr>
          <w:rFonts w:ascii="微軟正黑體" w:eastAsia="微軟正黑體" w:hAnsi="微軟正黑體" w:hint="eastAsia"/>
        </w:rPr>
        <w:t>作業」</w:t>
      </w:r>
      <w:r>
        <w:rPr>
          <w:rFonts w:ascii="微軟正黑體" w:eastAsia="微軟正黑體" w:hAnsi="微軟正黑體" w:hint="eastAsia"/>
        </w:rPr>
        <w:t>。</w:t>
      </w:r>
    </w:p>
    <w:p w:rsidR="00FA11AC" w:rsidRDefault="00FA11AC" w:rsidP="00FA11AC">
      <w:pPr>
        <w:ind w:leftChars="200" w:left="480"/>
        <w:rPr>
          <w:rFonts w:ascii="微軟正黑體" w:eastAsia="微軟正黑體" w:hAnsi="微軟正黑體"/>
        </w:rPr>
      </w:pPr>
    </w:p>
    <w:p w:rsidR="00FA11AC" w:rsidRDefault="00FA11AC" w:rsidP="00FA11AC">
      <w:pPr>
        <w:ind w:leftChars="200" w:left="480"/>
        <w:rPr>
          <w:rFonts w:ascii="微軟正黑體" w:eastAsia="微軟正黑體" w:hAnsi="微軟正黑體"/>
        </w:rPr>
      </w:pPr>
    </w:p>
    <w:p w:rsidR="00FA11AC" w:rsidRDefault="00FA11AC" w:rsidP="00FA11AC">
      <w:pPr>
        <w:ind w:leftChars="200" w:left="480"/>
        <w:rPr>
          <w:rFonts w:ascii="微軟正黑體" w:eastAsia="微軟正黑體" w:hAnsi="微軟正黑體"/>
        </w:rPr>
      </w:pPr>
    </w:p>
    <w:p w:rsidR="00FA11AC" w:rsidRPr="00FA11AC" w:rsidRDefault="00FA11AC" w:rsidP="00FA11AC">
      <w:pPr>
        <w:ind w:leftChars="200" w:left="480"/>
        <w:rPr>
          <w:rFonts w:ascii="微軟正黑體" w:eastAsia="微軟正黑體" w:hAnsi="微軟正黑體" w:hint="eastAsia"/>
        </w:rPr>
      </w:pPr>
    </w:p>
    <w:p w:rsidR="00047F77" w:rsidRDefault="00FA11AC" w:rsidP="00047F77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3A4A2B4B" wp14:editId="4A6BA766">
                <wp:simplePos x="0" y="0"/>
                <wp:positionH relativeFrom="column">
                  <wp:posOffset>3005949</wp:posOffset>
                </wp:positionH>
                <wp:positionV relativeFrom="paragraph">
                  <wp:posOffset>1347764</wp:posOffset>
                </wp:positionV>
                <wp:extent cx="234017" cy="112675"/>
                <wp:effectExtent l="0" t="0" r="13970" b="20955"/>
                <wp:wrapNone/>
                <wp:docPr id="31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17" cy="112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2EC1B9" id="AutoShape 198" o:spid="_x0000_s1026" style="position:absolute;margin-left:236.7pt;margin-top:106.1pt;width:18.45pt;height:8.85pt;z-index:2529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" filled="f" strokecolor="red" strokeweight="1pt">
                <v:stroke dashstyle="dash"/>
              </v:roundrect>
            </w:pict>
          </mc:Fallback>
        </mc:AlternateContent>
      </w:r>
      <w:r w:rsidR="00CF4716">
        <w:rPr>
          <w:rFonts w:ascii="微軟正黑體" w:eastAsia="微軟正黑體" w:hAnsi="微軟正黑體" w:hint="eastAsia"/>
        </w:rPr>
        <w:t>4</w:t>
      </w:r>
      <w:r w:rsidR="00047F77">
        <w:rPr>
          <w:rFonts w:ascii="微軟正黑體" w:eastAsia="微軟正黑體" w:hAnsi="微軟正黑體" w:hint="eastAsia"/>
        </w:rPr>
        <w:t xml:space="preserve">. </w:t>
      </w:r>
      <w:r>
        <w:rPr>
          <w:rFonts w:ascii="微軟正黑體" w:eastAsia="微軟正黑體" w:hAnsi="微軟正黑體" w:hint="eastAsia"/>
        </w:rPr>
        <w:t>上傳檔案</w:t>
      </w:r>
      <w:r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C221AB" wp14:editId="0E926009">
            <wp:extent cx="5716905" cy="3084830"/>
            <wp:effectExtent l="0" t="0" r="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77" w:rsidRDefault="003E363E" w:rsidP="00047F77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 wp14:anchorId="779C1473" wp14:editId="39C9879F">
                <wp:simplePos x="0" y="0"/>
                <wp:positionH relativeFrom="column">
                  <wp:posOffset>4475056</wp:posOffset>
                </wp:positionH>
                <wp:positionV relativeFrom="paragraph">
                  <wp:posOffset>2948808</wp:posOffset>
                </wp:positionV>
                <wp:extent cx="559034" cy="203682"/>
                <wp:effectExtent l="0" t="0" r="12700" b="25400"/>
                <wp:wrapNone/>
                <wp:docPr id="3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034" cy="20368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EBBC93" id="AutoShape 198" o:spid="_x0000_s1026" style="position:absolute;margin-left:352.35pt;margin-top:232.2pt;width:44pt;height:16.05pt;z-index:2529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68A16D02" wp14:editId="13DFD9CB">
                <wp:simplePos x="0" y="0"/>
                <wp:positionH relativeFrom="column">
                  <wp:posOffset>1194483</wp:posOffset>
                </wp:positionH>
                <wp:positionV relativeFrom="paragraph">
                  <wp:posOffset>2758127</wp:posOffset>
                </wp:positionV>
                <wp:extent cx="3237236" cy="203682"/>
                <wp:effectExtent l="0" t="0" r="20320" b="25400"/>
                <wp:wrapNone/>
                <wp:docPr id="3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7236" cy="20368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02A683" id="AutoShape 198" o:spid="_x0000_s1026" style="position:absolute;margin-left:94.05pt;margin-top:217.2pt;width:254.9pt;height:16.05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480D7856" wp14:editId="47CE52AF">
                <wp:simplePos x="0" y="0"/>
                <wp:positionH relativeFrom="column">
                  <wp:posOffset>609439</wp:posOffset>
                </wp:positionH>
                <wp:positionV relativeFrom="paragraph">
                  <wp:posOffset>149270</wp:posOffset>
                </wp:positionV>
                <wp:extent cx="3752941" cy="195014"/>
                <wp:effectExtent l="0" t="0" r="19050" b="14605"/>
                <wp:wrapNone/>
                <wp:docPr id="3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2941" cy="19501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69CEDC" id="AutoShape 198" o:spid="_x0000_s1026" style="position:absolute;margin-left:48pt;margin-top:11.75pt;width:295.5pt;height:15.35pt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246265F" wp14:editId="583AB6CB">
            <wp:extent cx="5716905" cy="3156585"/>
            <wp:effectExtent l="0" t="0" r="0" b="571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77" w:rsidRPr="00D7049C" w:rsidRDefault="00047F77" w:rsidP="00047F77">
      <w:pPr>
        <w:pStyle w:val="ad"/>
        <w:widowControl/>
        <w:numPr>
          <w:ilvl w:val="0"/>
          <w:numId w:val="15"/>
        </w:numPr>
        <w:spacing w:after="200" w:line="276" w:lineRule="auto"/>
        <w:rPr>
          <w:rFonts w:ascii="微軟正黑體" w:eastAsia="微軟正黑體" w:hAnsi="微軟正黑體"/>
        </w:rPr>
      </w:pPr>
      <w:r w:rsidRPr="00D7049C">
        <w:rPr>
          <w:rFonts w:ascii="微軟正黑體" w:eastAsia="微軟正黑體" w:hAnsi="微軟正黑體" w:hint="eastAsia"/>
          <w:b/>
        </w:rPr>
        <w:t>操作說明</w:t>
      </w:r>
    </w:p>
    <w:p w:rsidR="00047F77" w:rsidRDefault="00047F77" w:rsidP="003E363E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3E363E">
        <w:rPr>
          <w:rFonts w:ascii="微軟正黑體" w:eastAsia="微軟正黑體" w:hAnsi="微軟正黑體" w:hint="eastAsia"/>
        </w:rPr>
        <w:t>點選瀏覽。</w:t>
      </w:r>
    </w:p>
    <w:p w:rsidR="00047F77" w:rsidRDefault="00047F77" w:rsidP="003E363E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</w:t>
      </w:r>
      <w:r w:rsidRPr="004A7199">
        <w:rPr>
          <w:rFonts w:ascii="微軟正黑體" w:eastAsia="微軟正黑體" w:hAnsi="微軟正黑體" w:hint="eastAsia"/>
        </w:rPr>
        <w:t xml:space="preserve"> </w:t>
      </w:r>
      <w:r w:rsidR="003E363E">
        <w:rPr>
          <w:rFonts w:ascii="微軟正黑體" w:eastAsia="微軟正黑體" w:hAnsi="微軟正黑體" w:hint="eastAsia"/>
        </w:rPr>
        <w:t>設定檔案路徑以及檔案名稱</w:t>
      </w:r>
      <w:r>
        <w:rPr>
          <w:rFonts w:ascii="微軟正黑體" w:eastAsia="微軟正黑體" w:hAnsi="微軟正黑體" w:hint="eastAsia"/>
        </w:rPr>
        <w:t>。</w:t>
      </w:r>
    </w:p>
    <w:p w:rsidR="003E363E" w:rsidRDefault="003E363E" w:rsidP="003E363E">
      <w:pPr>
        <w:ind w:leftChars="200"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3. 點選開啟</w:t>
      </w:r>
    </w:p>
    <w:p w:rsidR="00047F77" w:rsidRDefault="00047F77" w:rsidP="00047F77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47F77" w:rsidRDefault="003E363E" w:rsidP="00047F77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2A1B29C0" wp14:editId="6F1D7321">
                <wp:simplePos x="0" y="0"/>
                <wp:positionH relativeFrom="column">
                  <wp:posOffset>1289822</wp:posOffset>
                </wp:positionH>
                <wp:positionV relativeFrom="paragraph">
                  <wp:posOffset>1746461</wp:posOffset>
                </wp:positionV>
                <wp:extent cx="2881877" cy="494036"/>
                <wp:effectExtent l="0" t="0" r="13970" b="20320"/>
                <wp:wrapNone/>
                <wp:docPr id="43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1877" cy="49403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9E0BB9" id="AutoShape 201" o:spid="_x0000_s1026" style="position:absolute;margin-left:101.55pt;margin-top:137.5pt;width:226.9pt;height:38.9pt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1B60ED9D" wp14:editId="70885D66">
                <wp:simplePos x="0" y="0"/>
                <wp:positionH relativeFrom="column">
                  <wp:posOffset>1302823</wp:posOffset>
                </wp:positionH>
                <wp:positionV relativeFrom="paragraph">
                  <wp:posOffset>424698</wp:posOffset>
                </wp:positionV>
                <wp:extent cx="290355" cy="168008"/>
                <wp:effectExtent l="0" t="0" r="14605" b="22860"/>
                <wp:wrapNone/>
                <wp:docPr id="41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355" cy="16800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86DD84" id="AutoShape 201" o:spid="_x0000_s1026" style="position:absolute;margin-left:102.6pt;margin-top:33.45pt;width:22.85pt;height:13.25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" filled="f" strokecolor="red" strokeweight="1pt">
                <v:stroke dashstyle="dash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891136" behindDoc="0" locked="0" layoutInCell="1" allowOverlap="1">
                <wp:simplePos x="0" y="0"/>
                <wp:positionH relativeFrom="column">
                  <wp:posOffset>4516075</wp:posOffset>
                </wp:positionH>
                <wp:positionV relativeFrom="paragraph">
                  <wp:posOffset>1564447</wp:posOffset>
                </wp:positionV>
                <wp:extent cx="219000" cy="168008"/>
                <wp:effectExtent l="0" t="0" r="10160" b="22860"/>
                <wp:wrapNone/>
                <wp:docPr id="4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00" cy="16800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C1F212" id="AutoShape 201" o:spid="_x0000_s1026" style="position:absolute;margin-left:355.6pt;margin-top:123.2pt;width:17.25pt;height:13.25pt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" filled="f" strokecolor="red" strokeweight="1pt">
                <v:stroke dashstyle="dash"/>
              </v:roundrect>
            </w:pict>
          </mc:Fallback>
        </mc:AlternateContent>
      </w:r>
      <w:r w:rsidR="00B21506">
        <w:rPr>
          <w:rFonts w:ascii="微軟正黑體" w:eastAsia="微軟正黑體" w:hAnsi="微軟正黑體" w:hint="eastAsia"/>
        </w:rPr>
        <w:t>5</w:t>
      </w:r>
      <w:r w:rsidR="00047F77">
        <w:rPr>
          <w:rFonts w:ascii="微軟正黑體" w:eastAsia="微軟正黑體" w:hAnsi="微軟正黑體" w:hint="eastAsia"/>
        </w:rPr>
        <w:t xml:space="preserve">. </w:t>
      </w:r>
      <w:r>
        <w:rPr>
          <w:rFonts w:ascii="微軟正黑體" w:eastAsia="微軟正黑體" w:hAnsi="微軟正黑體" w:hint="eastAsia"/>
        </w:rPr>
        <w:t>讀取檔案及傳送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126F2D1" wp14:editId="4E3DF0AD">
            <wp:extent cx="5008839" cy="3107227"/>
            <wp:effectExtent l="0" t="0" r="190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40" cy="31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033B129E" wp14:editId="0C45F66B">
            <wp:extent cx="4976933" cy="312889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94" cy="313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77" w:rsidRPr="00D7049C" w:rsidRDefault="00664C39" w:rsidP="003E363E">
      <w:pPr>
        <w:widowControl/>
        <w:spacing w:after="200" w:line="276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3379470</wp:posOffset>
                </wp:positionV>
                <wp:extent cx="1994535" cy="298450"/>
                <wp:effectExtent l="10795" t="8890" r="13970" b="6985"/>
                <wp:wrapNone/>
                <wp:docPr id="3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4535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AB91F" id="AutoShape 203" o:spid="_x0000_s1026" style="position:absolute;margin-left:260.7pt;margin-top:266.1pt;width:157.05pt;height:23.5pt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" filled="f" strokecolor="red" strokeweight="1pt">
                <v:stroke dashstyle="dash"/>
              </v:roundrect>
            </w:pict>
          </mc:Fallback>
        </mc:AlternateContent>
      </w:r>
      <w:r w:rsidR="00047F77" w:rsidRPr="00D7049C">
        <w:rPr>
          <w:rFonts w:ascii="微軟正黑體" w:eastAsia="微軟正黑體" w:hAnsi="微軟正黑體" w:hint="eastAsia"/>
          <w:b/>
        </w:rPr>
        <w:t>操作說明</w:t>
      </w:r>
    </w:p>
    <w:p w:rsidR="00047F77" w:rsidRPr="003E363E" w:rsidRDefault="003E363E" w:rsidP="003E363E">
      <w:pPr>
        <w:pStyle w:val="ad"/>
        <w:numPr>
          <w:ilvl w:val="3"/>
          <w:numId w:val="14"/>
        </w:numPr>
        <w:rPr>
          <w:rFonts w:ascii="微軟正黑體" w:eastAsia="微軟正黑體" w:hAnsi="微軟正黑體"/>
        </w:rPr>
      </w:pPr>
      <w:r w:rsidRPr="003E363E">
        <w:rPr>
          <w:rFonts w:ascii="微軟正黑體" w:eastAsia="微軟正黑體" w:hAnsi="微軟正黑體" w:hint="eastAsia"/>
        </w:rPr>
        <w:t>點選讀取檢查檔案內容正確性</w:t>
      </w:r>
      <w:r>
        <w:rPr>
          <w:rFonts w:ascii="微軟正黑體" w:eastAsia="微軟正黑體" w:hAnsi="微軟正黑體" w:hint="eastAsia"/>
        </w:rPr>
        <w:t>，失敗則發送電子郵件給USER</w:t>
      </w:r>
      <w:r w:rsidR="00047F77" w:rsidRPr="003E363E">
        <w:rPr>
          <w:rFonts w:ascii="微軟正黑體" w:eastAsia="微軟正黑體" w:hAnsi="微軟正黑體" w:hint="eastAsia"/>
        </w:rPr>
        <w:t>。</w:t>
      </w:r>
    </w:p>
    <w:p w:rsidR="004A7199" w:rsidRPr="004A7199" w:rsidRDefault="003E363E" w:rsidP="003E363E">
      <w:pPr>
        <w:pStyle w:val="ad"/>
        <w:numPr>
          <w:ilvl w:val="3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傳送檔案。</w:t>
      </w:r>
      <w:bookmarkStart w:id="5" w:name="_GoBack"/>
      <w:bookmarkEnd w:id="5"/>
    </w:p>
    <w:sectPr w:rsidR="004A7199" w:rsidRPr="004A7199" w:rsidSect="0022249A">
      <w:headerReference w:type="default" r:id="rId23"/>
      <w:footerReference w:type="default" r:id="rId24"/>
      <w:pgSz w:w="11907" w:h="16840" w:code="9"/>
      <w:pgMar w:top="1440" w:right="1440" w:bottom="1440" w:left="1463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A46" w:rsidRDefault="00C72A46">
      <w:r>
        <w:separator/>
      </w:r>
    </w:p>
  </w:endnote>
  <w:endnote w:type="continuationSeparator" w:id="0">
    <w:p w:rsidR="00C72A46" w:rsidRDefault="00C7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3C" w:rsidRPr="00124DD6" w:rsidRDefault="0083793C" w:rsidP="00D627AE">
    <w:pPr>
      <w:pStyle w:val="FooterPageNumber"/>
    </w:pPr>
    <w:r w:rsidRPr="00124DD6">
      <w:t xml:space="preserve">Page </w:t>
    </w:r>
    <w:r w:rsidR="00582531">
      <w:fldChar w:fldCharType="begin"/>
    </w:r>
    <w:r w:rsidR="00582531">
      <w:instrText xml:space="preserve"> PAGE  \* roman  \* MERGEFORMAT </w:instrText>
    </w:r>
    <w:r w:rsidR="00582531">
      <w:fldChar w:fldCharType="separate"/>
    </w:r>
    <w:r>
      <w:rPr>
        <w:noProof/>
      </w:rPr>
      <w:t>ii</w:t>
    </w:r>
    <w:r w:rsidR="00582531">
      <w:rPr>
        <w:noProof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83793C" w:rsidRPr="00A045D7" w:rsidTr="00D627AE">
      <w:tc>
        <w:tcPr>
          <w:tcW w:w="2088" w:type="dxa"/>
        </w:tcPr>
        <w:p w:rsidR="0083793C" w:rsidRPr="00A045D7" w:rsidRDefault="0083793C" w:rsidP="00D627AE">
          <w:pPr>
            <w:pStyle w:val="a6"/>
            <w:ind w:left="-180"/>
          </w:pPr>
        </w:p>
      </w:tc>
      <w:tc>
        <w:tcPr>
          <w:tcW w:w="7200" w:type="dxa"/>
        </w:tcPr>
        <w:p w:rsidR="0083793C" w:rsidRPr="00124DD6" w:rsidRDefault="00C72A46" w:rsidP="00D627AE">
          <w:pPr>
            <w:pStyle w:val="FooterSmall"/>
          </w:pPr>
          <w:sdt>
            <w:sdtPr>
              <w:alias w:val="Title"/>
              <w:id w:val="1807084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793C">
                <w:rPr>
                  <w:rFonts w:eastAsia="新細明體" w:hint="eastAsia"/>
                </w:rPr>
                <w:t>盟立自動化</w:t>
              </w:r>
            </w:sdtContent>
          </w:sdt>
          <w:r w:rsidR="0083793C" w:rsidRPr="00124DD6">
            <w:t xml:space="preserve">, </w:t>
          </w:r>
          <w:sdt>
            <w:sdtPr>
              <w:alias w:val="Subject"/>
              <w:id w:val="180708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6C6B">
                <w:rPr>
                  <w:rFonts w:ascii="微軟正黑體" w:eastAsia="微軟正黑體" w:hAnsi="微軟正黑體" w:cs="微軟正黑體" w:hint="eastAsia"/>
                </w:rPr>
                <w:t>工作時間表</w:t>
              </w:r>
            </w:sdtContent>
          </w:sdt>
          <w:r w:rsidR="0083793C" w:rsidRPr="00124DD6">
            <w:t xml:space="preserve">, Version </w:t>
          </w:r>
          <w:fldSimple w:instr=" DOCPROPERTY  Version  \* MERGEFORMAT ">
            <w:r w:rsidR="0083793C">
              <w:t>1</w:t>
            </w:r>
          </w:fldSimple>
          <w:r w:rsidR="0083793C" w:rsidRPr="00124DD6">
            <w:t xml:space="preserve"> </w:t>
          </w:r>
          <w:sdt>
            <w:sdtPr>
              <w:alias w:val="Document Status"/>
              <w:id w:val="18070847"/>
              <w:showingPlcHdr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83793C">
                <w:t xml:space="preserve">     </w:t>
              </w:r>
            </w:sdtContent>
          </w:sdt>
        </w:p>
        <w:p w:rsidR="0083793C" w:rsidRPr="00124DD6" w:rsidRDefault="0083793C" w:rsidP="00D627AE">
          <w:pPr>
            <w:pStyle w:val="FooterSmall"/>
          </w:pPr>
          <w:r w:rsidRPr="00124DD6">
            <w:t xml:space="preserve">Prepared by </w:t>
          </w:r>
          <w:sdt>
            <w:sdtPr>
              <w:alias w:val="Author"/>
              <w:id w:val="1807084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eastAsia="新細明體" w:hint="eastAsia"/>
                </w:rPr>
                <w:t>Mirle Automation Corporation</w:t>
              </w:r>
            </w:sdtContent>
          </w:sdt>
        </w:p>
        <w:p w:rsidR="0083793C" w:rsidRPr="00124DD6" w:rsidRDefault="0083793C" w:rsidP="00E926FE">
          <w:pPr>
            <w:pStyle w:val="FooterSmall"/>
          </w:pPr>
          <w:r w:rsidRPr="00124DD6">
            <w:t>"</w:t>
          </w:r>
          <w:fldSimple w:instr=" FILENAME   \* MERGEFORMAT ">
            <w:r>
              <w:rPr>
                <w:rFonts w:ascii="細明體" w:eastAsia="細明體" w:hAnsi="細明體" w:cs="細明體" w:hint="eastAsia"/>
                <w:noProof/>
              </w:rPr>
              <w:t>需求確認書</w:t>
            </w:r>
            <w:r>
              <w:rPr>
                <w:noProof/>
              </w:rPr>
              <w:t>(modify).docx</w:t>
            </w:r>
          </w:fldSimple>
          <w:r w:rsidRPr="00124DD6">
            <w:t xml:space="preserve">" last modified on </w:t>
          </w:r>
          <w:r w:rsidR="00582531">
            <w:fldChar w:fldCharType="begin"/>
          </w:r>
          <w:r w:rsidR="00582531">
            <w:instrText xml:space="preserve"> SAVEDATE  \@ "d MMM. yy"  \* MERGEFORMAT </w:instrText>
          </w:r>
          <w:r w:rsidR="00582531">
            <w:fldChar w:fldCharType="separate"/>
          </w:r>
          <w:r w:rsidR="00C53F05">
            <w:rPr>
              <w:noProof/>
            </w:rPr>
            <w:t>8 Oct. 19</w:t>
          </w:r>
          <w:r w:rsidR="00582531">
            <w:rPr>
              <w:noProof/>
            </w:rPr>
            <w:fldChar w:fldCharType="end"/>
          </w:r>
          <w:r w:rsidRPr="00124DD6">
            <w:t xml:space="preserve">, Rev </w:t>
          </w:r>
          <w:fldSimple w:instr=" REVNUM   \* MERGEFORMAT ">
            <w:r>
              <w:rPr>
                <w:noProof/>
              </w:rPr>
              <w:t>22</w:t>
            </w:r>
          </w:fldSimple>
        </w:p>
      </w:tc>
    </w:tr>
  </w:tbl>
  <w:p w:rsidR="0083793C" w:rsidRPr="00124DD6" w:rsidRDefault="0083793C" w:rsidP="00D627AE">
    <w:pPr>
      <w:pStyle w:val="FooterSmal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3C" w:rsidRPr="00A045D7" w:rsidRDefault="0083793C" w:rsidP="00D627AE">
    <w:pPr>
      <w:pStyle w:val="a6"/>
      <w:ind w:right="-567"/>
      <w:jc w:val="right"/>
    </w:pPr>
  </w:p>
  <w:p w:rsidR="0083793C" w:rsidRPr="00A045D7" w:rsidRDefault="0083793C" w:rsidP="00D627AE">
    <w:pPr>
      <w:pStyle w:val="a6"/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3C" w:rsidRPr="00A045D7" w:rsidRDefault="0083793C" w:rsidP="00D627AE">
    <w:pPr>
      <w:pStyle w:val="FooterPageNumber"/>
    </w:pPr>
    <w:r w:rsidRPr="00A045D7">
      <w:t xml:space="preserve">Page </w:t>
    </w:r>
    <w:r w:rsidR="00582531">
      <w:fldChar w:fldCharType="begin"/>
    </w:r>
    <w:r w:rsidR="00582531">
      <w:instrText xml:space="preserve"> PAGE  \* roman  \* MERGEFORMAT </w:instrText>
    </w:r>
    <w:r w:rsidR="00582531">
      <w:fldChar w:fldCharType="separate"/>
    </w:r>
    <w:r w:rsidR="009556A2">
      <w:rPr>
        <w:noProof/>
      </w:rPr>
      <w:t>iii</w:t>
    </w:r>
    <w:r w:rsidR="00582531">
      <w:rPr>
        <w:noProof/>
      </w:rPr>
      <w:fldChar w:fldCharType="end"/>
    </w:r>
  </w:p>
  <w:tbl>
    <w:tblPr>
      <w:tblW w:w="8669" w:type="dxa"/>
      <w:tblInd w:w="-227" w:type="dxa"/>
      <w:tblLayout w:type="fixed"/>
      <w:tblLook w:val="01E0" w:firstRow="1" w:lastRow="1" w:firstColumn="1" w:lastColumn="1" w:noHBand="0" w:noVBand="0"/>
    </w:tblPr>
    <w:tblGrid>
      <w:gridCol w:w="1469"/>
      <w:gridCol w:w="7200"/>
    </w:tblGrid>
    <w:tr w:rsidR="0083793C" w:rsidRPr="00A045D7" w:rsidTr="0001262B">
      <w:tc>
        <w:tcPr>
          <w:tcW w:w="1469" w:type="dxa"/>
        </w:tcPr>
        <w:p w:rsidR="0083793C" w:rsidRPr="00A045D7" w:rsidRDefault="0083793C" w:rsidP="00D627AE">
          <w:pPr>
            <w:pStyle w:val="a6"/>
            <w:ind w:left="-180"/>
          </w:pPr>
          <w:r>
            <w:object w:dxaOrig="1486" w:dyaOrig="5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6pt;height:28.8pt" fillcolor="window">
                <v:imagedata r:id="rId1" o:title=""/>
              </v:shape>
              <o:OLEObject Type="Embed" ProgID="Word.Picture.8" ShapeID="_x0000_i1025" DrawAspect="Content" ObjectID="_1632126695" r:id="rId2"/>
            </w:object>
          </w:r>
        </w:p>
      </w:tc>
      <w:tc>
        <w:tcPr>
          <w:tcW w:w="7200" w:type="dxa"/>
        </w:tcPr>
        <w:p w:rsidR="0083793C" w:rsidRPr="00124DD6" w:rsidRDefault="00C72A46" w:rsidP="00D627AE">
          <w:pPr>
            <w:pStyle w:val="FooterSmall"/>
          </w:pPr>
          <w:sdt>
            <w:sdtPr>
              <w:alias w:val="Title"/>
              <w:id w:val="18881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793C">
                <w:rPr>
                  <w:rFonts w:eastAsia="新細明體" w:hint="eastAsia"/>
                </w:rPr>
                <w:t>盟立自動化</w:t>
              </w:r>
            </w:sdtContent>
          </w:sdt>
          <w:r w:rsidR="0083793C" w:rsidRPr="00124DD6">
            <w:t xml:space="preserve">, </w:t>
          </w:r>
          <w:sdt>
            <w:sdtPr>
              <w:alias w:val="Subject"/>
              <w:id w:val="188813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6C6B">
                <w:rPr>
                  <w:rFonts w:ascii="微軟正黑體" w:eastAsia="微軟正黑體" w:hAnsi="微軟正黑體" w:cs="微軟正黑體" w:hint="eastAsia"/>
                </w:rPr>
                <w:t>工作時間表</w:t>
              </w:r>
            </w:sdtContent>
          </w:sdt>
          <w:r w:rsidR="0083793C" w:rsidRPr="00124DD6">
            <w:t xml:space="preserve">, Version </w:t>
          </w:r>
          <w:fldSimple w:instr=" DOCPROPERTY  Version  \* MERGEFORMAT ">
            <w:r w:rsidR="0083793C">
              <w:t>1</w:t>
            </w:r>
          </w:fldSimple>
          <w:r w:rsidR="0083793C" w:rsidRPr="00124DD6">
            <w:t xml:space="preserve"> </w:t>
          </w:r>
          <w:sdt>
            <w:sdtPr>
              <w:alias w:val="Document Status"/>
              <w:id w:val="1888132"/>
              <w:showingPlcHdr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83793C">
                <w:t xml:space="preserve">     </w:t>
              </w:r>
            </w:sdtContent>
          </w:sdt>
        </w:p>
        <w:p w:rsidR="0083793C" w:rsidRPr="00124DD6" w:rsidRDefault="0083793C" w:rsidP="00D627AE">
          <w:pPr>
            <w:pStyle w:val="FooterSmall"/>
          </w:pPr>
          <w:r w:rsidRPr="00124DD6">
            <w:t xml:space="preserve">Prepared by </w:t>
          </w:r>
          <w:sdt>
            <w:sdtPr>
              <w:alias w:val="Author"/>
              <w:id w:val="188813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eastAsia="新細明體" w:hint="eastAsia"/>
                </w:rPr>
                <w:t>Mirle Automation Corporation</w:t>
              </w:r>
            </w:sdtContent>
          </w:sdt>
        </w:p>
        <w:p w:rsidR="0083793C" w:rsidRPr="00124DD6" w:rsidRDefault="0083793C" w:rsidP="0001262B">
          <w:pPr>
            <w:pStyle w:val="FooterSmall"/>
            <w:ind w:leftChars="-7" w:left="-17" w:firstLineChars="15" w:firstLine="18"/>
          </w:pPr>
          <w:r w:rsidRPr="00124DD6">
            <w:t>"</w:t>
          </w:r>
          <w:fldSimple w:instr=" FILENAME   \* MERGEFORMAT ">
            <w:r w:rsidR="009556A2" w:rsidRPr="009556A2">
              <w:rPr>
                <w:rFonts w:ascii="細明體" w:eastAsia="細明體" w:hAnsi="細明體" w:cs="細明體"/>
                <w:noProof/>
              </w:rPr>
              <w:t>盟立自動化-</w:t>
            </w:r>
            <w:r w:rsidR="005F58F2">
              <w:rPr>
                <w:rFonts w:ascii="細明體" w:eastAsia="細明體" w:hAnsi="細明體" w:cs="細明體"/>
                <w:noProof/>
              </w:rPr>
              <w:t>工作時間表</w:t>
            </w:r>
            <w:r w:rsidR="009556A2">
              <w:rPr>
                <w:noProof/>
              </w:rPr>
              <w:t>.docx</w:t>
            </w:r>
          </w:fldSimple>
          <w:r w:rsidRPr="00124DD6">
            <w:t xml:space="preserve">" last modified on </w:t>
          </w:r>
          <w:r w:rsidR="00582531">
            <w:fldChar w:fldCharType="begin"/>
          </w:r>
          <w:r w:rsidR="00582531">
            <w:instrText xml:space="preserve"> SAVEDATE  \@ "d MMM. yy"  \* MERGEFORMAT </w:instrText>
          </w:r>
          <w:r w:rsidR="00582531">
            <w:fldChar w:fldCharType="separate"/>
          </w:r>
          <w:r w:rsidR="00C53F05">
            <w:rPr>
              <w:noProof/>
            </w:rPr>
            <w:t>8 Oct. 19</w:t>
          </w:r>
          <w:r w:rsidR="00582531">
            <w:rPr>
              <w:noProof/>
            </w:rPr>
            <w:fldChar w:fldCharType="end"/>
          </w:r>
          <w:r w:rsidRPr="00124DD6">
            <w:t xml:space="preserve">, Rev </w:t>
          </w:r>
          <w:fldSimple w:instr=" REVNUM   \* MERGEFORMAT ">
            <w:r>
              <w:rPr>
                <w:noProof/>
              </w:rPr>
              <w:t>22</w:t>
            </w:r>
          </w:fldSimple>
        </w:p>
      </w:tc>
    </w:tr>
  </w:tbl>
  <w:p w:rsidR="0083793C" w:rsidRPr="00124DD6" w:rsidRDefault="0083793C" w:rsidP="00D627AE">
    <w:pPr>
      <w:pStyle w:val="FooterSmall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3C" w:rsidRPr="006065A6" w:rsidRDefault="0083793C" w:rsidP="00D627AE">
    <w:pPr>
      <w:pStyle w:val="a6"/>
      <w:pBdr>
        <w:top w:val="single" w:sz="4" w:space="1" w:color="auto"/>
      </w:pBdr>
      <w:jc w:val="right"/>
    </w:pPr>
    <w:r w:rsidRPr="006065A6">
      <w:t xml:space="preserve">Page </w:t>
    </w:r>
    <w:r w:rsidR="00582531">
      <w:fldChar w:fldCharType="begin"/>
    </w:r>
    <w:r w:rsidR="00582531">
      <w:instrText xml:space="preserve"> PAGE  \* Arabic  \* MERGEFORMAT </w:instrText>
    </w:r>
    <w:r w:rsidR="00582531">
      <w:fldChar w:fldCharType="separate"/>
    </w:r>
    <w:r w:rsidR="009556A2">
      <w:rPr>
        <w:noProof/>
      </w:rPr>
      <w:t>11</w:t>
    </w:r>
    <w:r w:rsidR="00582531">
      <w:rPr>
        <w:noProof/>
      </w:rPr>
      <w:fldChar w:fldCharType="end"/>
    </w:r>
  </w:p>
  <w:tbl>
    <w:tblPr>
      <w:tblW w:w="8811" w:type="dxa"/>
      <w:tblInd w:w="-227" w:type="dxa"/>
      <w:tblLayout w:type="fixed"/>
      <w:tblLook w:val="01E0" w:firstRow="1" w:lastRow="1" w:firstColumn="1" w:lastColumn="1" w:noHBand="0" w:noVBand="0"/>
    </w:tblPr>
    <w:tblGrid>
      <w:gridCol w:w="1611"/>
      <w:gridCol w:w="7200"/>
    </w:tblGrid>
    <w:tr w:rsidR="0083793C" w:rsidRPr="00956150" w:rsidTr="0001262B">
      <w:tc>
        <w:tcPr>
          <w:tcW w:w="1611" w:type="dxa"/>
        </w:tcPr>
        <w:p w:rsidR="0083793C" w:rsidRPr="006065A6" w:rsidRDefault="0083793C" w:rsidP="00D627AE">
          <w:pPr>
            <w:pStyle w:val="a6"/>
            <w:ind w:left="-180"/>
          </w:pPr>
          <w:r>
            <w:object w:dxaOrig="1486" w:dyaOrig="5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6pt;height:28.8pt" fillcolor="window">
                <v:imagedata r:id="rId1" o:title=""/>
              </v:shape>
              <o:OLEObject Type="Embed" ProgID="Word.Picture.8" ShapeID="_x0000_i1026" DrawAspect="Content" ObjectID="_1632126696" r:id="rId2"/>
            </w:object>
          </w:r>
        </w:p>
      </w:tc>
      <w:tc>
        <w:tcPr>
          <w:tcW w:w="7200" w:type="dxa"/>
        </w:tcPr>
        <w:p w:rsidR="0083793C" w:rsidRPr="0014683E" w:rsidRDefault="00C72A46" w:rsidP="0001262B">
          <w:pPr>
            <w:pStyle w:val="FooterSmall"/>
            <w:ind w:leftChars="-15" w:left="-8" w:hangingChars="23" w:hanging="28"/>
          </w:pPr>
          <w:sdt>
            <w:sdtPr>
              <w:alias w:val="Title"/>
              <w:id w:val="99515178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793C">
                <w:rPr>
                  <w:rFonts w:eastAsia="新細明體" w:hint="eastAsia"/>
                </w:rPr>
                <w:t>盟立自動化</w:t>
              </w:r>
            </w:sdtContent>
          </w:sdt>
          <w:r w:rsidR="0083793C" w:rsidRPr="0014683E">
            <w:t xml:space="preserve">, </w:t>
          </w:r>
          <w:sdt>
            <w:sdtPr>
              <w:alias w:val="Subject"/>
              <w:id w:val="12339680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6C6B">
                <w:rPr>
                  <w:rFonts w:ascii="微軟正黑體" w:eastAsia="微軟正黑體" w:hAnsi="微軟正黑體" w:cs="微軟正黑體" w:hint="eastAsia"/>
                </w:rPr>
                <w:t>工作時間表</w:t>
              </w:r>
            </w:sdtContent>
          </w:sdt>
          <w:r w:rsidR="0083793C" w:rsidRPr="0014683E">
            <w:t xml:space="preserve">, Version </w:t>
          </w:r>
          <w:fldSimple w:instr=" DOCPROPERTY  Version  \* MERGEFORMAT ">
            <w:r w:rsidR="0083793C">
              <w:t>1</w:t>
            </w:r>
          </w:fldSimple>
          <w:r w:rsidR="0083793C" w:rsidRPr="0014683E">
            <w:t xml:space="preserve"> </w:t>
          </w:r>
          <w:sdt>
            <w:sdtPr>
              <w:alias w:val="Document Status"/>
              <w:id w:val="-495961288"/>
              <w:showingPlcHdr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83793C">
                <w:t xml:space="preserve">     </w:t>
              </w:r>
            </w:sdtContent>
          </w:sdt>
        </w:p>
        <w:p w:rsidR="0083793C" w:rsidRPr="006065A6" w:rsidRDefault="0083793C" w:rsidP="0001262B">
          <w:pPr>
            <w:pStyle w:val="FooterSmall"/>
            <w:ind w:leftChars="-15" w:left="-8" w:hangingChars="23" w:hanging="28"/>
          </w:pPr>
          <w:r w:rsidRPr="006065A6">
            <w:t xml:space="preserve">Prepared by </w:t>
          </w:r>
          <w:sdt>
            <w:sdtPr>
              <w:alias w:val="Author"/>
              <w:id w:val="829480737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eastAsia="新細明體" w:hint="eastAsia"/>
                </w:rPr>
                <w:t>Mirle Automation Corporation</w:t>
              </w:r>
            </w:sdtContent>
          </w:sdt>
        </w:p>
        <w:p w:rsidR="0083793C" w:rsidRPr="006065A6" w:rsidRDefault="0083793C" w:rsidP="0001262B">
          <w:pPr>
            <w:pStyle w:val="FooterSmall"/>
            <w:ind w:leftChars="-15" w:left="-8" w:hangingChars="23" w:hanging="28"/>
          </w:pPr>
          <w:r w:rsidRPr="006065A6">
            <w:t>"</w:t>
          </w:r>
          <w:fldSimple w:instr=" FILENAME   \* MERGEFORMAT ">
            <w:r w:rsidR="00B13CB7" w:rsidRPr="00B13CB7">
              <w:rPr>
                <w:rFonts w:ascii="細明體" w:eastAsia="細明體" w:hAnsi="細明體" w:cs="細明體"/>
                <w:noProof/>
              </w:rPr>
              <w:t>盟立自動化-</w:t>
            </w:r>
            <w:r w:rsidR="005F58F2">
              <w:rPr>
                <w:rFonts w:ascii="細明體" w:eastAsia="細明體" w:hAnsi="細明體" w:cs="細明體"/>
                <w:noProof/>
              </w:rPr>
              <w:t>工作時間表</w:t>
            </w:r>
            <w:r w:rsidR="00B13CB7">
              <w:rPr>
                <w:noProof/>
              </w:rPr>
              <w:t>.docx</w:t>
            </w:r>
          </w:fldSimple>
          <w:r w:rsidRPr="006065A6">
            <w:t xml:space="preserve">" last modified on </w:t>
          </w:r>
          <w:r w:rsidR="009F6393">
            <w:fldChar w:fldCharType="begin"/>
          </w:r>
          <w:r>
            <w:instrText xml:space="preserve"> SAVEDATE  \@ "d MMM. yy" </w:instrText>
          </w:r>
          <w:r w:rsidRPr="0014683E">
            <w:instrText xml:space="preserve"> \* MERGEFORMAT </w:instrText>
          </w:r>
          <w:r w:rsidR="009F6393">
            <w:fldChar w:fldCharType="separate"/>
          </w:r>
          <w:r w:rsidR="00C53F05">
            <w:rPr>
              <w:noProof/>
            </w:rPr>
            <w:t>8 Oct. 19</w:t>
          </w:r>
          <w:r w:rsidR="009F6393">
            <w:fldChar w:fldCharType="end"/>
          </w:r>
          <w:r w:rsidRPr="006065A6">
            <w:t xml:space="preserve">, Rev </w:t>
          </w:r>
          <w:fldSimple w:instr=" REVNUM   \* MERGEFORMAT ">
            <w:r>
              <w:rPr>
                <w:noProof/>
              </w:rPr>
              <w:t>22</w:t>
            </w:r>
          </w:fldSimple>
        </w:p>
      </w:tc>
    </w:tr>
  </w:tbl>
  <w:p w:rsidR="0083793C" w:rsidRPr="006065A6" w:rsidRDefault="0083793C" w:rsidP="00D627AE">
    <w:pPr>
      <w:pStyle w:val="FooterSmal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A46" w:rsidRDefault="00C72A46">
      <w:r>
        <w:separator/>
      </w:r>
    </w:p>
  </w:footnote>
  <w:footnote w:type="continuationSeparator" w:id="0">
    <w:p w:rsidR="00C72A46" w:rsidRDefault="00C72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3C" w:rsidRPr="00124DD6" w:rsidRDefault="0083793C" w:rsidP="00D627AE">
    <w:pPr>
      <w:pStyle w:val="HeaderUnderline"/>
    </w:pPr>
    <w:r w:rsidRPr="00124DD6">
      <w:rPr>
        <w:noProof/>
      </w:rPr>
      <w:drawing>
        <wp:anchor distT="0" distB="0" distL="114300" distR="114300" simplePos="0" relativeHeight="253079552" behindDoc="0" locked="0" layoutInCell="1" allowOverlap="1">
          <wp:simplePos x="0" y="0"/>
          <wp:positionH relativeFrom="column">
            <wp:posOffset>-919100</wp:posOffset>
          </wp:positionH>
          <wp:positionV relativeFrom="paragraph">
            <wp:posOffset>-272085</wp:posOffset>
          </wp:positionV>
          <wp:extent cx="1952254" cy="463138"/>
          <wp:effectExtent l="19050" t="0" r="0" b="0"/>
          <wp:wrapNone/>
          <wp:docPr id="9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952254" cy="4631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24DD6">
      <w:t xml:space="preserve"> </w:t>
    </w:r>
    <w:r w:rsidR="009F6393" w:rsidRPr="00124DD6">
      <w:fldChar w:fldCharType="begin"/>
    </w:r>
    <w:r w:rsidRPr="00124DD6">
      <w:instrText xml:space="preserve"> IF </w:instrText>
    </w:r>
    <w:fldSimple w:instr=" DOCPROPERTY  Confidential  \* MERGEFORMAT ">
      <w:r>
        <w:instrText>0</w:instrText>
      </w:r>
    </w:fldSimple>
    <w:r w:rsidRPr="00124DD6">
      <w:instrText xml:space="preserve"> &lt;&gt; 0 " Confidential" "" \* MERGEFORMAT </w:instrText>
    </w:r>
    <w:r w:rsidR="009F6393" w:rsidRPr="00124DD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3C" w:rsidRDefault="0083793C">
    <w:pPr>
      <w:pStyle w:val="HeaderUnderline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-271780</wp:posOffset>
          </wp:positionV>
          <wp:extent cx="1951990" cy="462915"/>
          <wp:effectExtent l="19050" t="0" r="0" b="0"/>
          <wp:wrapNone/>
          <wp:docPr id="6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 w:rsidR="009F6393">
      <w:fldChar w:fldCharType="begin"/>
    </w:r>
    <w:r>
      <w:instrText xml:space="preserve"> IF </w:instrText>
    </w:r>
    <w:fldSimple w:instr=" DOCPROPERTY  Confidential  \* MERGEFORMAT ">
      <w:r>
        <w:instrText>0</w:instrText>
      </w:r>
    </w:fldSimple>
    <w:r>
      <w:instrText xml:space="preserve"> &lt;&gt; 0 " Confidential" "" \* MERGEFORMAT </w:instrText>
    </w:r>
    <w:r w:rsidR="009F639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04C90E2"/>
    <w:lvl w:ilvl="0">
      <w:start w:val="1"/>
      <w:numFmt w:val="bullet"/>
      <w:pStyle w:val="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 w15:restartNumberingAfterBreak="0">
    <w:nsid w:val="10780EAE"/>
    <w:multiLevelType w:val="hybridMultilevel"/>
    <w:tmpl w:val="CB5E48B6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3A2AC3"/>
    <w:multiLevelType w:val="multilevel"/>
    <w:tmpl w:val="859C2802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992" w:hanging="567"/>
      </w:pPr>
    </w:lvl>
    <w:lvl w:ilvl="2">
      <w:start w:val="1"/>
      <w:numFmt w:val="decimal"/>
      <w:pStyle w:val="H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A807AA"/>
    <w:multiLevelType w:val="hybridMultilevel"/>
    <w:tmpl w:val="CB5E48B6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1925FE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B87FAB"/>
    <w:multiLevelType w:val="multilevel"/>
    <w:tmpl w:val="92A8D828"/>
    <w:styleLink w:val="Bullets"/>
    <w:lvl w:ilvl="0">
      <w:start w:val="1"/>
      <w:numFmt w:val="bullet"/>
      <w:pStyle w:val="a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6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6C009A"/>
    <w:multiLevelType w:val="hybridMultilevel"/>
    <w:tmpl w:val="644294E2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B6030C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D71EEA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EE6B3C"/>
    <w:multiLevelType w:val="hybridMultilevel"/>
    <w:tmpl w:val="FE94F87E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539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7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3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9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1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79" w:hanging="360"/>
      </w:pPr>
      <w:rPr>
        <w:rFonts w:hint="default"/>
      </w:rPr>
    </w:lvl>
  </w:abstractNum>
  <w:abstractNum w:abstractNumId="12" w15:restartNumberingAfterBreak="0">
    <w:nsid w:val="3B2D6E0F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054686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CA2A6E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16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7" w15:restartNumberingAfterBreak="0">
    <w:nsid w:val="53A539DF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EA67FB"/>
    <w:multiLevelType w:val="hybridMultilevel"/>
    <w:tmpl w:val="7BFC180A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DA5BEB"/>
    <w:multiLevelType w:val="hybridMultilevel"/>
    <w:tmpl w:val="4650B8D0"/>
    <w:lvl w:ilvl="0" w:tplc="8ECA5A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5DE9734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4E5576"/>
    <w:multiLevelType w:val="hybridMultilevel"/>
    <w:tmpl w:val="CB5E48B6"/>
    <w:lvl w:ilvl="0" w:tplc="05DE9734">
      <w:start w:val="1"/>
      <w:numFmt w:val="decimal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2" w15:restartNumberingAfterBreak="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4" w15:restartNumberingAfterBreak="0">
    <w:nsid w:val="7A9736C2"/>
    <w:multiLevelType w:val="hybridMultilevel"/>
    <w:tmpl w:val="6C544D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0"/>
  </w:num>
  <w:num w:numId="6">
    <w:abstractNumId w:val="21"/>
  </w:num>
  <w:num w:numId="7">
    <w:abstractNumId w:val="5"/>
  </w:num>
  <w:num w:numId="8">
    <w:abstractNumId w:val="22"/>
  </w:num>
  <w:num w:numId="9">
    <w:abstractNumId w:val="11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9"/>
  </w:num>
  <w:num w:numId="15">
    <w:abstractNumId w:val="24"/>
  </w:num>
  <w:num w:numId="16">
    <w:abstractNumId w:val="20"/>
  </w:num>
  <w:num w:numId="17">
    <w:abstractNumId w:val="3"/>
  </w:num>
  <w:num w:numId="18">
    <w:abstractNumId w:val="1"/>
  </w:num>
  <w:num w:numId="19">
    <w:abstractNumId w:val="7"/>
  </w:num>
  <w:num w:numId="20">
    <w:abstractNumId w:val="9"/>
  </w:num>
  <w:num w:numId="21">
    <w:abstractNumId w:val="10"/>
  </w:num>
  <w:num w:numId="22">
    <w:abstractNumId w:val="14"/>
  </w:num>
  <w:num w:numId="23">
    <w:abstractNumId w:val="4"/>
  </w:num>
  <w:num w:numId="24">
    <w:abstractNumId w:val="17"/>
  </w:num>
  <w:num w:numId="25">
    <w:abstractNumId w:val="13"/>
  </w:num>
  <w:num w:numId="26">
    <w:abstractNumId w:val="18"/>
  </w:num>
  <w:num w:numId="27">
    <w:abstractNumId w:val="8"/>
  </w:num>
  <w:num w:numId="28">
    <w:abstractNumId w:val="12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0"/>
    <w:rsid w:val="000013F8"/>
    <w:rsid w:val="00003768"/>
    <w:rsid w:val="000108D1"/>
    <w:rsid w:val="0001262B"/>
    <w:rsid w:val="00015FE3"/>
    <w:rsid w:val="000164F3"/>
    <w:rsid w:val="00017903"/>
    <w:rsid w:val="00017D81"/>
    <w:rsid w:val="00021F30"/>
    <w:rsid w:val="00022A22"/>
    <w:rsid w:val="00023680"/>
    <w:rsid w:val="00023B56"/>
    <w:rsid w:val="00024C24"/>
    <w:rsid w:val="000255CA"/>
    <w:rsid w:val="0002562F"/>
    <w:rsid w:val="00026D71"/>
    <w:rsid w:val="00027B4F"/>
    <w:rsid w:val="00030107"/>
    <w:rsid w:val="0003280B"/>
    <w:rsid w:val="00033A84"/>
    <w:rsid w:val="0003424A"/>
    <w:rsid w:val="00035D11"/>
    <w:rsid w:val="00036850"/>
    <w:rsid w:val="00036BAD"/>
    <w:rsid w:val="00036D6C"/>
    <w:rsid w:val="000370C2"/>
    <w:rsid w:val="00037EF3"/>
    <w:rsid w:val="00044E70"/>
    <w:rsid w:val="0004501D"/>
    <w:rsid w:val="00045C27"/>
    <w:rsid w:val="00045DD0"/>
    <w:rsid w:val="00046E21"/>
    <w:rsid w:val="000470FA"/>
    <w:rsid w:val="00047F77"/>
    <w:rsid w:val="000516F3"/>
    <w:rsid w:val="000518A3"/>
    <w:rsid w:val="00054EA2"/>
    <w:rsid w:val="00054F28"/>
    <w:rsid w:val="00057636"/>
    <w:rsid w:val="00061F9E"/>
    <w:rsid w:val="00061FAA"/>
    <w:rsid w:val="0006255B"/>
    <w:rsid w:val="000650F3"/>
    <w:rsid w:val="00065192"/>
    <w:rsid w:val="00066E0A"/>
    <w:rsid w:val="00070AB9"/>
    <w:rsid w:val="00070ECC"/>
    <w:rsid w:val="0007214A"/>
    <w:rsid w:val="0007293A"/>
    <w:rsid w:val="00074175"/>
    <w:rsid w:val="0007625C"/>
    <w:rsid w:val="000769F2"/>
    <w:rsid w:val="00077FD4"/>
    <w:rsid w:val="00080239"/>
    <w:rsid w:val="00080562"/>
    <w:rsid w:val="00080AB9"/>
    <w:rsid w:val="0008143B"/>
    <w:rsid w:val="00081B44"/>
    <w:rsid w:val="00081EF7"/>
    <w:rsid w:val="00083C34"/>
    <w:rsid w:val="00084E63"/>
    <w:rsid w:val="0009044A"/>
    <w:rsid w:val="00090E6E"/>
    <w:rsid w:val="00092551"/>
    <w:rsid w:val="0009266E"/>
    <w:rsid w:val="0009276A"/>
    <w:rsid w:val="000931CC"/>
    <w:rsid w:val="0009340C"/>
    <w:rsid w:val="00093D20"/>
    <w:rsid w:val="00093DBE"/>
    <w:rsid w:val="0009793C"/>
    <w:rsid w:val="000A0E5F"/>
    <w:rsid w:val="000A122A"/>
    <w:rsid w:val="000A1379"/>
    <w:rsid w:val="000A3015"/>
    <w:rsid w:val="000A68A7"/>
    <w:rsid w:val="000A7510"/>
    <w:rsid w:val="000B319A"/>
    <w:rsid w:val="000B338C"/>
    <w:rsid w:val="000B6B85"/>
    <w:rsid w:val="000B7890"/>
    <w:rsid w:val="000C01C9"/>
    <w:rsid w:val="000C0FC4"/>
    <w:rsid w:val="000C1330"/>
    <w:rsid w:val="000C1649"/>
    <w:rsid w:val="000C20F7"/>
    <w:rsid w:val="000C288C"/>
    <w:rsid w:val="000C292F"/>
    <w:rsid w:val="000C35BE"/>
    <w:rsid w:val="000C79D3"/>
    <w:rsid w:val="000D07E3"/>
    <w:rsid w:val="000D08C7"/>
    <w:rsid w:val="000D2E4B"/>
    <w:rsid w:val="000D387E"/>
    <w:rsid w:val="000D4306"/>
    <w:rsid w:val="000D4614"/>
    <w:rsid w:val="000D4803"/>
    <w:rsid w:val="000D7837"/>
    <w:rsid w:val="000E5739"/>
    <w:rsid w:val="000E58BC"/>
    <w:rsid w:val="000E673D"/>
    <w:rsid w:val="000E69B3"/>
    <w:rsid w:val="000E6FDE"/>
    <w:rsid w:val="000E730A"/>
    <w:rsid w:val="000E7E81"/>
    <w:rsid w:val="000E7E86"/>
    <w:rsid w:val="000F1B19"/>
    <w:rsid w:val="000F2CB1"/>
    <w:rsid w:val="000F3523"/>
    <w:rsid w:val="000F41D3"/>
    <w:rsid w:val="000F452F"/>
    <w:rsid w:val="000F562A"/>
    <w:rsid w:val="000F7CBA"/>
    <w:rsid w:val="001005F8"/>
    <w:rsid w:val="00101AEE"/>
    <w:rsid w:val="00104708"/>
    <w:rsid w:val="0010517F"/>
    <w:rsid w:val="00106780"/>
    <w:rsid w:val="001078EC"/>
    <w:rsid w:val="00107F56"/>
    <w:rsid w:val="00110694"/>
    <w:rsid w:val="001122FF"/>
    <w:rsid w:val="0011265D"/>
    <w:rsid w:val="001126E1"/>
    <w:rsid w:val="00112B42"/>
    <w:rsid w:val="00114346"/>
    <w:rsid w:val="00116497"/>
    <w:rsid w:val="00120758"/>
    <w:rsid w:val="00120FEA"/>
    <w:rsid w:val="00121025"/>
    <w:rsid w:val="00122A90"/>
    <w:rsid w:val="00125EB6"/>
    <w:rsid w:val="00126635"/>
    <w:rsid w:val="0012733A"/>
    <w:rsid w:val="00127DC5"/>
    <w:rsid w:val="001309EB"/>
    <w:rsid w:val="00132789"/>
    <w:rsid w:val="001352B1"/>
    <w:rsid w:val="00137EA8"/>
    <w:rsid w:val="001419A7"/>
    <w:rsid w:val="00141BA6"/>
    <w:rsid w:val="001447A4"/>
    <w:rsid w:val="0014683E"/>
    <w:rsid w:val="0015043F"/>
    <w:rsid w:val="00150596"/>
    <w:rsid w:val="00150B28"/>
    <w:rsid w:val="00152F46"/>
    <w:rsid w:val="00154757"/>
    <w:rsid w:val="00154DF7"/>
    <w:rsid w:val="00155869"/>
    <w:rsid w:val="001566B8"/>
    <w:rsid w:val="001616E8"/>
    <w:rsid w:val="001622DB"/>
    <w:rsid w:val="001635E8"/>
    <w:rsid w:val="00163FE1"/>
    <w:rsid w:val="001667B6"/>
    <w:rsid w:val="00167193"/>
    <w:rsid w:val="00170E48"/>
    <w:rsid w:val="0017156A"/>
    <w:rsid w:val="0017247F"/>
    <w:rsid w:val="00173E18"/>
    <w:rsid w:val="00174C25"/>
    <w:rsid w:val="00175AE8"/>
    <w:rsid w:val="00181BA4"/>
    <w:rsid w:val="00183234"/>
    <w:rsid w:val="00184216"/>
    <w:rsid w:val="001844E0"/>
    <w:rsid w:val="0018735B"/>
    <w:rsid w:val="001928A2"/>
    <w:rsid w:val="00193C3D"/>
    <w:rsid w:val="00193E8C"/>
    <w:rsid w:val="001942D6"/>
    <w:rsid w:val="00194608"/>
    <w:rsid w:val="00195115"/>
    <w:rsid w:val="001A0533"/>
    <w:rsid w:val="001A078A"/>
    <w:rsid w:val="001A0811"/>
    <w:rsid w:val="001A0F4C"/>
    <w:rsid w:val="001A2645"/>
    <w:rsid w:val="001A2B47"/>
    <w:rsid w:val="001A3888"/>
    <w:rsid w:val="001A3DEC"/>
    <w:rsid w:val="001A3ED8"/>
    <w:rsid w:val="001A4566"/>
    <w:rsid w:val="001A5938"/>
    <w:rsid w:val="001A6165"/>
    <w:rsid w:val="001B2997"/>
    <w:rsid w:val="001B5434"/>
    <w:rsid w:val="001B5E05"/>
    <w:rsid w:val="001B66E1"/>
    <w:rsid w:val="001B7A40"/>
    <w:rsid w:val="001C0A3A"/>
    <w:rsid w:val="001C3D57"/>
    <w:rsid w:val="001C3EE4"/>
    <w:rsid w:val="001C6462"/>
    <w:rsid w:val="001C69DB"/>
    <w:rsid w:val="001D0043"/>
    <w:rsid w:val="001D0507"/>
    <w:rsid w:val="001D0E2B"/>
    <w:rsid w:val="001D1DEC"/>
    <w:rsid w:val="001D27E4"/>
    <w:rsid w:val="001D3168"/>
    <w:rsid w:val="001D3B92"/>
    <w:rsid w:val="001D56E1"/>
    <w:rsid w:val="001D6873"/>
    <w:rsid w:val="001D7321"/>
    <w:rsid w:val="001E4C9F"/>
    <w:rsid w:val="001E73BF"/>
    <w:rsid w:val="001F216C"/>
    <w:rsid w:val="001F341A"/>
    <w:rsid w:val="001F3A6A"/>
    <w:rsid w:val="001F3B07"/>
    <w:rsid w:val="001F6C03"/>
    <w:rsid w:val="001F6C50"/>
    <w:rsid w:val="001F6CD0"/>
    <w:rsid w:val="001F7745"/>
    <w:rsid w:val="002022DD"/>
    <w:rsid w:val="00203240"/>
    <w:rsid w:val="00203947"/>
    <w:rsid w:val="0021099A"/>
    <w:rsid w:val="0021101F"/>
    <w:rsid w:val="002110B9"/>
    <w:rsid w:val="002119BD"/>
    <w:rsid w:val="00211FC9"/>
    <w:rsid w:val="00212E4F"/>
    <w:rsid w:val="00213D38"/>
    <w:rsid w:val="00214019"/>
    <w:rsid w:val="0021543F"/>
    <w:rsid w:val="0021726E"/>
    <w:rsid w:val="0021770B"/>
    <w:rsid w:val="00217E7E"/>
    <w:rsid w:val="0022027D"/>
    <w:rsid w:val="00220470"/>
    <w:rsid w:val="00220809"/>
    <w:rsid w:val="002217AA"/>
    <w:rsid w:val="00221B72"/>
    <w:rsid w:val="00221E1C"/>
    <w:rsid w:val="0022249A"/>
    <w:rsid w:val="0022258F"/>
    <w:rsid w:val="00223776"/>
    <w:rsid w:val="00223D7D"/>
    <w:rsid w:val="00224B66"/>
    <w:rsid w:val="00226F39"/>
    <w:rsid w:val="00227B2B"/>
    <w:rsid w:val="00227FA7"/>
    <w:rsid w:val="0023122A"/>
    <w:rsid w:val="002318E3"/>
    <w:rsid w:val="00233205"/>
    <w:rsid w:val="0023381A"/>
    <w:rsid w:val="002400FF"/>
    <w:rsid w:val="00241162"/>
    <w:rsid w:val="00241CB7"/>
    <w:rsid w:val="00241F16"/>
    <w:rsid w:val="00244581"/>
    <w:rsid w:val="0024539F"/>
    <w:rsid w:val="002456CB"/>
    <w:rsid w:val="0024629C"/>
    <w:rsid w:val="00246515"/>
    <w:rsid w:val="002511C0"/>
    <w:rsid w:val="00253E7C"/>
    <w:rsid w:val="00253F66"/>
    <w:rsid w:val="002544CE"/>
    <w:rsid w:val="00255409"/>
    <w:rsid w:val="00260B72"/>
    <w:rsid w:val="002617E4"/>
    <w:rsid w:val="002638AB"/>
    <w:rsid w:val="002642D7"/>
    <w:rsid w:val="00264998"/>
    <w:rsid w:val="0027059D"/>
    <w:rsid w:val="00270A27"/>
    <w:rsid w:val="002761DD"/>
    <w:rsid w:val="0027738D"/>
    <w:rsid w:val="002778E3"/>
    <w:rsid w:val="00277C70"/>
    <w:rsid w:val="0028053C"/>
    <w:rsid w:val="00283146"/>
    <w:rsid w:val="00284204"/>
    <w:rsid w:val="002845A2"/>
    <w:rsid w:val="002857F0"/>
    <w:rsid w:val="00287135"/>
    <w:rsid w:val="00294340"/>
    <w:rsid w:val="00294571"/>
    <w:rsid w:val="002946C6"/>
    <w:rsid w:val="0029492C"/>
    <w:rsid w:val="00294E69"/>
    <w:rsid w:val="00294E8E"/>
    <w:rsid w:val="00295A8C"/>
    <w:rsid w:val="00295CF7"/>
    <w:rsid w:val="002A0C6C"/>
    <w:rsid w:val="002A19AB"/>
    <w:rsid w:val="002A21D7"/>
    <w:rsid w:val="002A3C03"/>
    <w:rsid w:val="002B316A"/>
    <w:rsid w:val="002B3A86"/>
    <w:rsid w:val="002B4142"/>
    <w:rsid w:val="002B5AEA"/>
    <w:rsid w:val="002B697D"/>
    <w:rsid w:val="002B7159"/>
    <w:rsid w:val="002B7D2F"/>
    <w:rsid w:val="002C0EC4"/>
    <w:rsid w:val="002C1377"/>
    <w:rsid w:val="002C17AC"/>
    <w:rsid w:val="002C3AFA"/>
    <w:rsid w:val="002C4C95"/>
    <w:rsid w:val="002C7005"/>
    <w:rsid w:val="002C72B1"/>
    <w:rsid w:val="002D0CEC"/>
    <w:rsid w:val="002D24A1"/>
    <w:rsid w:val="002D2FDC"/>
    <w:rsid w:val="002D4816"/>
    <w:rsid w:val="002D60A3"/>
    <w:rsid w:val="002D7C53"/>
    <w:rsid w:val="002D7F88"/>
    <w:rsid w:val="002E0B94"/>
    <w:rsid w:val="002E1D4C"/>
    <w:rsid w:val="002E24F0"/>
    <w:rsid w:val="002E6BEA"/>
    <w:rsid w:val="002F1DD9"/>
    <w:rsid w:val="002F55AC"/>
    <w:rsid w:val="002F6289"/>
    <w:rsid w:val="002F67B8"/>
    <w:rsid w:val="002F6B2D"/>
    <w:rsid w:val="002F7F28"/>
    <w:rsid w:val="003015D0"/>
    <w:rsid w:val="00303FE6"/>
    <w:rsid w:val="00305B65"/>
    <w:rsid w:val="003061F4"/>
    <w:rsid w:val="003160B7"/>
    <w:rsid w:val="003178DA"/>
    <w:rsid w:val="0032039B"/>
    <w:rsid w:val="00320702"/>
    <w:rsid w:val="00321929"/>
    <w:rsid w:val="00322DA3"/>
    <w:rsid w:val="00322ED6"/>
    <w:rsid w:val="0032512C"/>
    <w:rsid w:val="003262C9"/>
    <w:rsid w:val="00326C50"/>
    <w:rsid w:val="00327A2B"/>
    <w:rsid w:val="00327AA0"/>
    <w:rsid w:val="00330621"/>
    <w:rsid w:val="003319A3"/>
    <w:rsid w:val="003346AF"/>
    <w:rsid w:val="0033511B"/>
    <w:rsid w:val="00336002"/>
    <w:rsid w:val="00336BC1"/>
    <w:rsid w:val="00340665"/>
    <w:rsid w:val="003414DA"/>
    <w:rsid w:val="00341CAA"/>
    <w:rsid w:val="00341FBE"/>
    <w:rsid w:val="00342E40"/>
    <w:rsid w:val="00342EA3"/>
    <w:rsid w:val="00342EA8"/>
    <w:rsid w:val="00344364"/>
    <w:rsid w:val="00345219"/>
    <w:rsid w:val="00346263"/>
    <w:rsid w:val="003464A8"/>
    <w:rsid w:val="00347C90"/>
    <w:rsid w:val="003511D0"/>
    <w:rsid w:val="003518D7"/>
    <w:rsid w:val="00354BE2"/>
    <w:rsid w:val="0035622A"/>
    <w:rsid w:val="0036214E"/>
    <w:rsid w:val="00363451"/>
    <w:rsid w:val="003648F1"/>
    <w:rsid w:val="00367D5B"/>
    <w:rsid w:val="003720E6"/>
    <w:rsid w:val="00374F0D"/>
    <w:rsid w:val="003777E8"/>
    <w:rsid w:val="0039048F"/>
    <w:rsid w:val="00391797"/>
    <w:rsid w:val="0039573F"/>
    <w:rsid w:val="003A4958"/>
    <w:rsid w:val="003A4F53"/>
    <w:rsid w:val="003A5712"/>
    <w:rsid w:val="003A59F2"/>
    <w:rsid w:val="003A6C45"/>
    <w:rsid w:val="003A7CD6"/>
    <w:rsid w:val="003B1AC7"/>
    <w:rsid w:val="003B2AB7"/>
    <w:rsid w:val="003B497C"/>
    <w:rsid w:val="003B4CBC"/>
    <w:rsid w:val="003B6794"/>
    <w:rsid w:val="003C2286"/>
    <w:rsid w:val="003C2CFA"/>
    <w:rsid w:val="003C2DE1"/>
    <w:rsid w:val="003C2EFD"/>
    <w:rsid w:val="003C31ED"/>
    <w:rsid w:val="003C4664"/>
    <w:rsid w:val="003D00AB"/>
    <w:rsid w:val="003D1DF2"/>
    <w:rsid w:val="003D4D2C"/>
    <w:rsid w:val="003D77B7"/>
    <w:rsid w:val="003E00E9"/>
    <w:rsid w:val="003E1CF3"/>
    <w:rsid w:val="003E20E3"/>
    <w:rsid w:val="003E363E"/>
    <w:rsid w:val="003E3FF8"/>
    <w:rsid w:val="003E59A2"/>
    <w:rsid w:val="003E5E50"/>
    <w:rsid w:val="003E7638"/>
    <w:rsid w:val="003F02FC"/>
    <w:rsid w:val="003F0436"/>
    <w:rsid w:val="003F11AA"/>
    <w:rsid w:val="003F4557"/>
    <w:rsid w:val="003F5DF1"/>
    <w:rsid w:val="00403C33"/>
    <w:rsid w:val="00403FEC"/>
    <w:rsid w:val="0040537C"/>
    <w:rsid w:val="00406D0E"/>
    <w:rsid w:val="00410594"/>
    <w:rsid w:val="00410F6D"/>
    <w:rsid w:val="004111C2"/>
    <w:rsid w:val="004132DD"/>
    <w:rsid w:val="004135C5"/>
    <w:rsid w:val="0041412A"/>
    <w:rsid w:val="004173C5"/>
    <w:rsid w:val="00420D40"/>
    <w:rsid w:val="00422217"/>
    <w:rsid w:val="004228B0"/>
    <w:rsid w:val="00431922"/>
    <w:rsid w:val="0043313D"/>
    <w:rsid w:val="00436007"/>
    <w:rsid w:val="00437022"/>
    <w:rsid w:val="00441165"/>
    <w:rsid w:val="00444115"/>
    <w:rsid w:val="0044458F"/>
    <w:rsid w:val="004458D1"/>
    <w:rsid w:val="00446073"/>
    <w:rsid w:val="00447F10"/>
    <w:rsid w:val="00450742"/>
    <w:rsid w:val="00450D4C"/>
    <w:rsid w:val="004526AD"/>
    <w:rsid w:val="00454602"/>
    <w:rsid w:val="00455549"/>
    <w:rsid w:val="00455D11"/>
    <w:rsid w:val="00456FF8"/>
    <w:rsid w:val="004605A3"/>
    <w:rsid w:val="004611E5"/>
    <w:rsid w:val="0046251C"/>
    <w:rsid w:val="00462B37"/>
    <w:rsid w:val="00464BEF"/>
    <w:rsid w:val="00464FC2"/>
    <w:rsid w:val="00465457"/>
    <w:rsid w:val="00466BD6"/>
    <w:rsid w:val="00467C14"/>
    <w:rsid w:val="00471AEB"/>
    <w:rsid w:val="00471CE3"/>
    <w:rsid w:val="0047264D"/>
    <w:rsid w:val="004730FF"/>
    <w:rsid w:val="004768C7"/>
    <w:rsid w:val="0047784D"/>
    <w:rsid w:val="004817A6"/>
    <w:rsid w:val="00484AFF"/>
    <w:rsid w:val="00485557"/>
    <w:rsid w:val="00487851"/>
    <w:rsid w:val="00490110"/>
    <w:rsid w:val="00491926"/>
    <w:rsid w:val="00493634"/>
    <w:rsid w:val="00493949"/>
    <w:rsid w:val="0049531C"/>
    <w:rsid w:val="00497B07"/>
    <w:rsid w:val="004A0735"/>
    <w:rsid w:val="004A10DE"/>
    <w:rsid w:val="004A1C6B"/>
    <w:rsid w:val="004A7199"/>
    <w:rsid w:val="004B0406"/>
    <w:rsid w:val="004B1989"/>
    <w:rsid w:val="004B2421"/>
    <w:rsid w:val="004B28EC"/>
    <w:rsid w:val="004B2AF0"/>
    <w:rsid w:val="004B400C"/>
    <w:rsid w:val="004B5606"/>
    <w:rsid w:val="004B5B2F"/>
    <w:rsid w:val="004B651A"/>
    <w:rsid w:val="004B699C"/>
    <w:rsid w:val="004B6B8A"/>
    <w:rsid w:val="004B6BB1"/>
    <w:rsid w:val="004C1C78"/>
    <w:rsid w:val="004C3C73"/>
    <w:rsid w:val="004D02FB"/>
    <w:rsid w:val="004D059F"/>
    <w:rsid w:val="004D49EC"/>
    <w:rsid w:val="004D6B9F"/>
    <w:rsid w:val="004D6F7A"/>
    <w:rsid w:val="004E128C"/>
    <w:rsid w:val="004E1555"/>
    <w:rsid w:val="004E2870"/>
    <w:rsid w:val="004E4B42"/>
    <w:rsid w:val="004F12EC"/>
    <w:rsid w:val="004F4D80"/>
    <w:rsid w:val="004F53AA"/>
    <w:rsid w:val="00501A1A"/>
    <w:rsid w:val="00501B41"/>
    <w:rsid w:val="00501C21"/>
    <w:rsid w:val="0050246C"/>
    <w:rsid w:val="005027B9"/>
    <w:rsid w:val="0050460A"/>
    <w:rsid w:val="00505343"/>
    <w:rsid w:val="005057DC"/>
    <w:rsid w:val="00506ED2"/>
    <w:rsid w:val="00507380"/>
    <w:rsid w:val="00507AD2"/>
    <w:rsid w:val="00510F0F"/>
    <w:rsid w:val="0051104F"/>
    <w:rsid w:val="00511601"/>
    <w:rsid w:val="00511CD1"/>
    <w:rsid w:val="00511E25"/>
    <w:rsid w:val="00511E75"/>
    <w:rsid w:val="00513F84"/>
    <w:rsid w:val="00514E9D"/>
    <w:rsid w:val="005206AF"/>
    <w:rsid w:val="00521117"/>
    <w:rsid w:val="0052118D"/>
    <w:rsid w:val="00521B02"/>
    <w:rsid w:val="00522713"/>
    <w:rsid w:val="005252B3"/>
    <w:rsid w:val="00526331"/>
    <w:rsid w:val="0052659E"/>
    <w:rsid w:val="00527FA9"/>
    <w:rsid w:val="00532BAA"/>
    <w:rsid w:val="00534D45"/>
    <w:rsid w:val="00534FAE"/>
    <w:rsid w:val="005356EA"/>
    <w:rsid w:val="00536C3A"/>
    <w:rsid w:val="005438A0"/>
    <w:rsid w:val="00544A85"/>
    <w:rsid w:val="00544C10"/>
    <w:rsid w:val="00545E6A"/>
    <w:rsid w:val="00546D24"/>
    <w:rsid w:val="00546F1F"/>
    <w:rsid w:val="0054738A"/>
    <w:rsid w:val="005502BE"/>
    <w:rsid w:val="00550CDC"/>
    <w:rsid w:val="00552D81"/>
    <w:rsid w:val="00553188"/>
    <w:rsid w:val="00555F16"/>
    <w:rsid w:val="00556AA0"/>
    <w:rsid w:val="00556AE2"/>
    <w:rsid w:val="00556B3D"/>
    <w:rsid w:val="00561737"/>
    <w:rsid w:val="00561D7B"/>
    <w:rsid w:val="0056267B"/>
    <w:rsid w:val="00563D8F"/>
    <w:rsid w:val="00565CC6"/>
    <w:rsid w:val="00565DFD"/>
    <w:rsid w:val="00566506"/>
    <w:rsid w:val="00566E62"/>
    <w:rsid w:val="00567299"/>
    <w:rsid w:val="005701D1"/>
    <w:rsid w:val="00571AB9"/>
    <w:rsid w:val="00575F33"/>
    <w:rsid w:val="00582531"/>
    <w:rsid w:val="0058286B"/>
    <w:rsid w:val="005839FC"/>
    <w:rsid w:val="0059015A"/>
    <w:rsid w:val="00591D65"/>
    <w:rsid w:val="00592BBF"/>
    <w:rsid w:val="00597468"/>
    <w:rsid w:val="005976A1"/>
    <w:rsid w:val="005A1144"/>
    <w:rsid w:val="005A211D"/>
    <w:rsid w:val="005A5729"/>
    <w:rsid w:val="005A6BCA"/>
    <w:rsid w:val="005A7C7A"/>
    <w:rsid w:val="005B06FB"/>
    <w:rsid w:val="005B09D2"/>
    <w:rsid w:val="005B3410"/>
    <w:rsid w:val="005B3582"/>
    <w:rsid w:val="005B3C78"/>
    <w:rsid w:val="005B46FE"/>
    <w:rsid w:val="005C0015"/>
    <w:rsid w:val="005C04AC"/>
    <w:rsid w:val="005C3B2F"/>
    <w:rsid w:val="005C5D29"/>
    <w:rsid w:val="005C7251"/>
    <w:rsid w:val="005D146F"/>
    <w:rsid w:val="005D1E56"/>
    <w:rsid w:val="005D3D5F"/>
    <w:rsid w:val="005D45ED"/>
    <w:rsid w:val="005D4BC1"/>
    <w:rsid w:val="005D62A8"/>
    <w:rsid w:val="005D62E8"/>
    <w:rsid w:val="005D6C3A"/>
    <w:rsid w:val="005E0825"/>
    <w:rsid w:val="005E199B"/>
    <w:rsid w:val="005F0B23"/>
    <w:rsid w:val="005F29B1"/>
    <w:rsid w:val="005F4041"/>
    <w:rsid w:val="005F58F2"/>
    <w:rsid w:val="005F5917"/>
    <w:rsid w:val="00601177"/>
    <w:rsid w:val="006049B3"/>
    <w:rsid w:val="00604D79"/>
    <w:rsid w:val="00606B0E"/>
    <w:rsid w:val="00610749"/>
    <w:rsid w:val="00612891"/>
    <w:rsid w:val="0061352A"/>
    <w:rsid w:val="00615C9D"/>
    <w:rsid w:val="00616461"/>
    <w:rsid w:val="00616B59"/>
    <w:rsid w:val="00616F4F"/>
    <w:rsid w:val="006202A4"/>
    <w:rsid w:val="00620409"/>
    <w:rsid w:val="00621569"/>
    <w:rsid w:val="00621E51"/>
    <w:rsid w:val="0062363F"/>
    <w:rsid w:val="00626734"/>
    <w:rsid w:val="00627059"/>
    <w:rsid w:val="00630463"/>
    <w:rsid w:val="00630743"/>
    <w:rsid w:val="0063362B"/>
    <w:rsid w:val="00634CA5"/>
    <w:rsid w:val="00635CE5"/>
    <w:rsid w:val="00637C6C"/>
    <w:rsid w:val="00641F24"/>
    <w:rsid w:val="006430CE"/>
    <w:rsid w:val="0064377D"/>
    <w:rsid w:val="0064399C"/>
    <w:rsid w:val="00643CE8"/>
    <w:rsid w:val="00643EAA"/>
    <w:rsid w:val="0064680C"/>
    <w:rsid w:val="00646FAC"/>
    <w:rsid w:val="00653EE1"/>
    <w:rsid w:val="00656CA3"/>
    <w:rsid w:val="006629F5"/>
    <w:rsid w:val="006642C2"/>
    <w:rsid w:val="006646CB"/>
    <w:rsid w:val="00664C39"/>
    <w:rsid w:val="0066568C"/>
    <w:rsid w:val="006679D9"/>
    <w:rsid w:val="0067080A"/>
    <w:rsid w:val="00670854"/>
    <w:rsid w:val="00670C79"/>
    <w:rsid w:val="006773BA"/>
    <w:rsid w:val="00680C43"/>
    <w:rsid w:val="006816DE"/>
    <w:rsid w:val="00682E43"/>
    <w:rsid w:val="00684552"/>
    <w:rsid w:val="00690BD9"/>
    <w:rsid w:val="00692549"/>
    <w:rsid w:val="00694394"/>
    <w:rsid w:val="00694B64"/>
    <w:rsid w:val="00694D56"/>
    <w:rsid w:val="00697CF6"/>
    <w:rsid w:val="006A06E6"/>
    <w:rsid w:val="006A19DD"/>
    <w:rsid w:val="006A2997"/>
    <w:rsid w:val="006A32D6"/>
    <w:rsid w:val="006A364F"/>
    <w:rsid w:val="006A4B40"/>
    <w:rsid w:val="006A4CD2"/>
    <w:rsid w:val="006A521D"/>
    <w:rsid w:val="006A6CBB"/>
    <w:rsid w:val="006A73EC"/>
    <w:rsid w:val="006B421C"/>
    <w:rsid w:val="006B4310"/>
    <w:rsid w:val="006B44E6"/>
    <w:rsid w:val="006B787E"/>
    <w:rsid w:val="006C29D7"/>
    <w:rsid w:val="006C2D77"/>
    <w:rsid w:val="006C327E"/>
    <w:rsid w:val="006C333F"/>
    <w:rsid w:val="006C350A"/>
    <w:rsid w:val="006C4620"/>
    <w:rsid w:val="006C47FF"/>
    <w:rsid w:val="006C4C16"/>
    <w:rsid w:val="006C638D"/>
    <w:rsid w:val="006C6FF1"/>
    <w:rsid w:val="006C7B89"/>
    <w:rsid w:val="006C7F7B"/>
    <w:rsid w:val="006D0E58"/>
    <w:rsid w:val="006D0FA9"/>
    <w:rsid w:val="006D121E"/>
    <w:rsid w:val="006D27EB"/>
    <w:rsid w:val="006D2CA6"/>
    <w:rsid w:val="006D4DF6"/>
    <w:rsid w:val="006D5008"/>
    <w:rsid w:val="006D5094"/>
    <w:rsid w:val="006D5685"/>
    <w:rsid w:val="006D6D88"/>
    <w:rsid w:val="006D7B2C"/>
    <w:rsid w:val="006E07DB"/>
    <w:rsid w:val="006E1476"/>
    <w:rsid w:val="006E6381"/>
    <w:rsid w:val="006F1849"/>
    <w:rsid w:val="006F4FE0"/>
    <w:rsid w:val="006F55B8"/>
    <w:rsid w:val="00700AE3"/>
    <w:rsid w:val="00701095"/>
    <w:rsid w:val="007035C3"/>
    <w:rsid w:val="00704E11"/>
    <w:rsid w:val="007070C8"/>
    <w:rsid w:val="007074F8"/>
    <w:rsid w:val="00707C51"/>
    <w:rsid w:val="007116AE"/>
    <w:rsid w:val="00711E48"/>
    <w:rsid w:val="00714C2C"/>
    <w:rsid w:val="0071541F"/>
    <w:rsid w:val="00715AEB"/>
    <w:rsid w:val="00716BA8"/>
    <w:rsid w:val="00721A44"/>
    <w:rsid w:val="00721E9C"/>
    <w:rsid w:val="00726269"/>
    <w:rsid w:val="00727579"/>
    <w:rsid w:val="00730A04"/>
    <w:rsid w:val="0073171F"/>
    <w:rsid w:val="00731B59"/>
    <w:rsid w:val="007324F3"/>
    <w:rsid w:val="0073377E"/>
    <w:rsid w:val="00733806"/>
    <w:rsid w:val="007406B6"/>
    <w:rsid w:val="00740910"/>
    <w:rsid w:val="00740B3E"/>
    <w:rsid w:val="00741547"/>
    <w:rsid w:val="00741604"/>
    <w:rsid w:val="00741A99"/>
    <w:rsid w:val="00742501"/>
    <w:rsid w:val="00742609"/>
    <w:rsid w:val="00742D37"/>
    <w:rsid w:val="00742EA8"/>
    <w:rsid w:val="0074346C"/>
    <w:rsid w:val="00743529"/>
    <w:rsid w:val="00744474"/>
    <w:rsid w:val="00745BD6"/>
    <w:rsid w:val="0075225E"/>
    <w:rsid w:val="007529DC"/>
    <w:rsid w:val="00753993"/>
    <w:rsid w:val="00754E58"/>
    <w:rsid w:val="00755197"/>
    <w:rsid w:val="007566B0"/>
    <w:rsid w:val="00756838"/>
    <w:rsid w:val="00757636"/>
    <w:rsid w:val="00760368"/>
    <w:rsid w:val="0076122B"/>
    <w:rsid w:val="00761609"/>
    <w:rsid w:val="007621E3"/>
    <w:rsid w:val="00766C63"/>
    <w:rsid w:val="007708BA"/>
    <w:rsid w:val="0077253E"/>
    <w:rsid w:val="00772DAE"/>
    <w:rsid w:val="00773150"/>
    <w:rsid w:val="00773237"/>
    <w:rsid w:val="00774633"/>
    <w:rsid w:val="00775683"/>
    <w:rsid w:val="00776F02"/>
    <w:rsid w:val="007772D0"/>
    <w:rsid w:val="00781212"/>
    <w:rsid w:val="00783AFC"/>
    <w:rsid w:val="00784A90"/>
    <w:rsid w:val="00785789"/>
    <w:rsid w:val="00786B54"/>
    <w:rsid w:val="00793A27"/>
    <w:rsid w:val="00794537"/>
    <w:rsid w:val="007954D5"/>
    <w:rsid w:val="00796A99"/>
    <w:rsid w:val="007A0FA2"/>
    <w:rsid w:val="007A1551"/>
    <w:rsid w:val="007A1CD8"/>
    <w:rsid w:val="007A26DC"/>
    <w:rsid w:val="007A50B1"/>
    <w:rsid w:val="007A59E2"/>
    <w:rsid w:val="007A6045"/>
    <w:rsid w:val="007B184B"/>
    <w:rsid w:val="007B3D51"/>
    <w:rsid w:val="007B4449"/>
    <w:rsid w:val="007B45C8"/>
    <w:rsid w:val="007B592C"/>
    <w:rsid w:val="007B62C3"/>
    <w:rsid w:val="007B77F3"/>
    <w:rsid w:val="007C08AA"/>
    <w:rsid w:val="007C0A43"/>
    <w:rsid w:val="007C0A66"/>
    <w:rsid w:val="007C4B83"/>
    <w:rsid w:val="007C6B56"/>
    <w:rsid w:val="007C7933"/>
    <w:rsid w:val="007D3AD1"/>
    <w:rsid w:val="007D5EC2"/>
    <w:rsid w:val="007D769B"/>
    <w:rsid w:val="007D7BFC"/>
    <w:rsid w:val="007E0331"/>
    <w:rsid w:val="007E1347"/>
    <w:rsid w:val="007E137F"/>
    <w:rsid w:val="007E1E55"/>
    <w:rsid w:val="007E356C"/>
    <w:rsid w:val="007E5AA0"/>
    <w:rsid w:val="007E5BE3"/>
    <w:rsid w:val="007E68D8"/>
    <w:rsid w:val="007F0054"/>
    <w:rsid w:val="007F01AC"/>
    <w:rsid w:val="007F1AA7"/>
    <w:rsid w:val="007F1DE5"/>
    <w:rsid w:val="007F3845"/>
    <w:rsid w:val="007F4DAD"/>
    <w:rsid w:val="007F54F8"/>
    <w:rsid w:val="007F651F"/>
    <w:rsid w:val="008035BB"/>
    <w:rsid w:val="00804AB2"/>
    <w:rsid w:val="00805D4A"/>
    <w:rsid w:val="008071AF"/>
    <w:rsid w:val="00814012"/>
    <w:rsid w:val="00814C58"/>
    <w:rsid w:val="0081554D"/>
    <w:rsid w:val="00821D06"/>
    <w:rsid w:val="00823C89"/>
    <w:rsid w:val="0082432B"/>
    <w:rsid w:val="0082495E"/>
    <w:rsid w:val="00824A7A"/>
    <w:rsid w:val="00826334"/>
    <w:rsid w:val="008263F7"/>
    <w:rsid w:val="0082788D"/>
    <w:rsid w:val="0083160E"/>
    <w:rsid w:val="00832D5C"/>
    <w:rsid w:val="008330AF"/>
    <w:rsid w:val="00835079"/>
    <w:rsid w:val="0083793C"/>
    <w:rsid w:val="008438C5"/>
    <w:rsid w:val="0084457D"/>
    <w:rsid w:val="0084617C"/>
    <w:rsid w:val="008471C8"/>
    <w:rsid w:val="00852141"/>
    <w:rsid w:val="008523CB"/>
    <w:rsid w:val="00853766"/>
    <w:rsid w:val="00857E1C"/>
    <w:rsid w:val="008606BF"/>
    <w:rsid w:val="00861162"/>
    <w:rsid w:val="0086285D"/>
    <w:rsid w:val="00863933"/>
    <w:rsid w:val="00864A84"/>
    <w:rsid w:val="0086521E"/>
    <w:rsid w:val="00865386"/>
    <w:rsid w:val="00866909"/>
    <w:rsid w:val="008673D8"/>
    <w:rsid w:val="00867BFC"/>
    <w:rsid w:val="00870785"/>
    <w:rsid w:val="00873B14"/>
    <w:rsid w:val="0087588E"/>
    <w:rsid w:val="008763E5"/>
    <w:rsid w:val="008802B4"/>
    <w:rsid w:val="00882BA6"/>
    <w:rsid w:val="00882BDE"/>
    <w:rsid w:val="008834E9"/>
    <w:rsid w:val="00883FFF"/>
    <w:rsid w:val="00884266"/>
    <w:rsid w:val="00884F14"/>
    <w:rsid w:val="00885272"/>
    <w:rsid w:val="008907E8"/>
    <w:rsid w:val="00891D2B"/>
    <w:rsid w:val="008922B3"/>
    <w:rsid w:val="008936B6"/>
    <w:rsid w:val="00895487"/>
    <w:rsid w:val="00895897"/>
    <w:rsid w:val="008958F4"/>
    <w:rsid w:val="008971B1"/>
    <w:rsid w:val="008A0494"/>
    <w:rsid w:val="008A0BCE"/>
    <w:rsid w:val="008A37D0"/>
    <w:rsid w:val="008A4087"/>
    <w:rsid w:val="008A7497"/>
    <w:rsid w:val="008B18C2"/>
    <w:rsid w:val="008B2D34"/>
    <w:rsid w:val="008B2ED6"/>
    <w:rsid w:val="008B42BC"/>
    <w:rsid w:val="008B62D8"/>
    <w:rsid w:val="008B672A"/>
    <w:rsid w:val="008C0E36"/>
    <w:rsid w:val="008C0FDC"/>
    <w:rsid w:val="008C26DC"/>
    <w:rsid w:val="008C2CC4"/>
    <w:rsid w:val="008C2D54"/>
    <w:rsid w:val="008C4C37"/>
    <w:rsid w:val="008C5075"/>
    <w:rsid w:val="008D0301"/>
    <w:rsid w:val="008D53FC"/>
    <w:rsid w:val="008D78B7"/>
    <w:rsid w:val="008E064D"/>
    <w:rsid w:val="008E0E70"/>
    <w:rsid w:val="008E1961"/>
    <w:rsid w:val="008E1D55"/>
    <w:rsid w:val="008E4390"/>
    <w:rsid w:val="008E5FE1"/>
    <w:rsid w:val="008F03EA"/>
    <w:rsid w:val="008F2A6F"/>
    <w:rsid w:val="008F2C61"/>
    <w:rsid w:val="008F4299"/>
    <w:rsid w:val="008F49F4"/>
    <w:rsid w:val="008F4E5E"/>
    <w:rsid w:val="008F5EC4"/>
    <w:rsid w:val="008F6A68"/>
    <w:rsid w:val="008F6B99"/>
    <w:rsid w:val="008F6C6B"/>
    <w:rsid w:val="008F7761"/>
    <w:rsid w:val="008F785E"/>
    <w:rsid w:val="009028D5"/>
    <w:rsid w:val="009067E7"/>
    <w:rsid w:val="009123C6"/>
    <w:rsid w:val="00916B8E"/>
    <w:rsid w:val="00917219"/>
    <w:rsid w:val="0092078F"/>
    <w:rsid w:val="00920D4F"/>
    <w:rsid w:val="00921BFF"/>
    <w:rsid w:val="00922171"/>
    <w:rsid w:val="00922FF0"/>
    <w:rsid w:val="00923B1E"/>
    <w:rsid w:val="00925010"/>
    <w:rsid w:val="0092663B"/>
    <w:rsid w:val="0092665D"/>
    <w:rsid w:val="00926F7D"/>
    <w:rsid w:val="00927AAA"/>
    <w:rsid w:val="00932498"/>
    <w:rsid w:val="0093311C"/>
    <w:rsid w:val="00934E39"/>
    <w:rsid w:val="009369DD"/>
    <w:rsid w:val="00937D36"/>
    <w:rsid w:val="009410B5"/>
    <w:rsid w:val="00942453"/>
    <w:rsid w:val="00944621"/>
    <w:rsid w:val="00946849"/>
    <w:rsid w:val="00947234"/>
    <w:rsid w:val="00947772"/>
    <w:rsid w:val="00951F0B"/>
    <w:rsid w:val="0095272D"/>
    <w:rsid w:val="00952E3B"/>
    <w:rsid w:val="009549AE"/>
    <w:rsid w:val="009556A2"/>
    <w:rsid w:val="00955D45"/>
    <w:rsid w:val="00956F97"/>
    <w:rsid w:val="0095736A"/>
    <w:rsid w:val="0095775C"/>
    <w:rsid w:val="00957785"/>
    <w:rsid w:val="00960285"/>
    <w:rsid w:val="00960CB6"/>
    <w:rsid w:val="00961075"/>
    <w:rsid w:val="00966150"/>
    <w:rsid w:val="009705FA"/>
    <w:rsid w:val="0097096A"/>
    <w:rsid w:val="0097473F"/>
    <w:rsid w:val="00974B80"/>
    <w:rsid w:val="009756BB"/>
    <w:rsid w:val="00983AF0"/>
    <w:rsid w:val="00985007"/>
    <w:rsid w:val="00986E4D"/>
    <w:rsid w:val="009907D9"/>
    <w:rsid w:val="009909A0"/>
    <w:rsid w:val="00990DDE"/>
    <w:rsid w:val="009944A3"/>
    <w:rsid w:val="00995A1B"/>
    <w:rsid w:val="00996AC5"/>
    <w:rsid w:val="00997353"/>
    <w:rsid w:val="009978F4"/>
    <w:rsid w:val="00997CAC"/>
    <w:rsid w:val="009A3403"/>
    <w:rsid w:val="009A4724"/>
    <w:rsid w:val="009A504F"/>
    <w:rsid w:val="009A59F5"/>
    <w:rsid w:val="009A5B1B"/>
    <w:rsid w:val="009A67E2"/>
    <w:rsid w:val="009A6BE4"/>
    <w:rsid w:val="009A7D20"/>
    <w:rsid w:val="009B0306"/>
    <w:rsid w:val="009B07C6"/>
    <w:rsid w:val="009B0A1D"/>
    <w:rsid w:val="009B0A41"/>
    <w:rsid w:val="009B0CE0"/>
    <w:rsid w:val="009B30D0"/>
    <w:rsid w:val="009B497C"/>
    <w:rsid w:val="009B4E0E"/>
    <w:rsid w:val="009B59A3"/>
    <w:rsid w:val="009B5C0A"/>
    <w:rsid w:val="009B6B6A"/>
    <w:rsid w:val="009B70EE"/>
    <w:rsid w:val="009B7FA5"/>
    <w:rsid w:val="009C123D"/>
    <w:rsid w:val="009C1493"/>
    <w:rsid w:val="009C1AE3"/>
    <w:rsid w:val="009C1DC7"/>
    <w:rsid w:val="009C51CA"/>
    <w:rsid w:val="009C6F88"/>
    <w:rsid w:val="009D23D4"/>
    <w:rsid w:val="009D2B21"/>
    <w:rsid w:val="009D6FA0"/>
    <w:rsid w:val="009D7E52"/>
    <w:rsid w:val="009D7EAC"/>
    <w:rsid w:val="009E30CA"/>
    <w:rsid w:val="009E3D68"/>
    <w:rsid w:val="009E3F73"/>
    <w:rsid w:val="009E413B"/>
    <w:rsid w:val="009E42E9"/>
    <w:rsid w:val="009E573E"/>
    <w:rsid w:val="009E5FCA"/>
    <w:rsid w:val="009E6D56"/>
    <w:rsid w:val="009F079F"/>
    <w:rsid w:val="009F6393"/>
    <w:rsid w:val="009F6800"/>
    <w:rsid w:val="00A009E2"/>
    <w:rsid w:val="00A03706"/>
    <w:rsid w:val="00A04493"/>
    <w:rsid w:val="00A0789F"/>
    <w:rsid w:val="00A07FC4"/>
    <w:rsid w:val="00A1200A"/>
    <w:rsid w:val="00A12CA2"/>
    <w:rsid w:val="00A12ECD"/>
    <w:rsid w:val="00A13038"/>
    <w:rsid w:val="00A14551"/>
    <w:rsid w:val="00A16013"/>
    <w:rsid w:val="00A163B8"/>
    <w:rsid w:val="00A17511"/>
    <w:rsid w:val="00A17522"/>
    <w:rsid w:val="00A176E8"/>
    <w:rsid w:val="00A17F19"/>
    <w:rsid w:val="00A21599"/>
    <w:rsid w:val="00A218A0"/>
    <w:rsid w:val="00A221C5"/>
    <w:rsid w:val="00A23D93"/>
    <w:rsid w:val="00A2488F"/>
    <w:rsid w:val="00A24BD0"/>
    <w:rsid w:val="00A24D27"/>
    <w:rsid w:val="00A2554A"/>
    <w:rsid w:val="00A2554E"/>
    <w:rsid w:val="00A26027"/>
    <w:rsid w:val="00A272CB"/>
    <w:rsid w:val="00A27A5B"/>
    <w:rsid w:val="00A27F8C"/>
    <w:rsid w:val="00A3027B"/>
    <w:rsid w:val="00A308A4"/>
    <w:rsid w:val="00A315E5"/>
    <w:rsid w:val="00A3391E"/>
    <w:rsid w:val="00A33951"/>
    <w:rsid w:val="00A34E9B"/>
    <w:rsid w:val="00A35FE5"/>
    <w:rsid w:val="00A362DF"/>
    <w:rsid w:val="00A379A1"/>
    <w:rsid w:val="00A40778"/>
    <w:rsid w:val="00A41256"/>
    <w:rsid w:val="00A436BC"/>
    <w:rsid w:val="00A43F43"/>
    <w:rsid w:val="00A43FC7"/>
    <w:rsid w:val="00A445C6"/>
    <w:rsid w:val="00A452EC"/>
    <w:rsid w:val="00A46730"/>
    <w:rsid w:val="00A472E1"/>
    <w:rsid w:val="00A4772B"/>
    <w:rsid w:val="00A50F8B"/>
    <w:rsid w:val="00A5250D"/>
    <w:rsid w:val="00A543D0"/>
    <w:rsid w:val="00A55E6D"/>
    <w:rsid w:val="00A57C10"/>
    <w:rsid w:val="00A610A2"/>
    <w:rsid w:val="00A62122"/>
    <w:rsid w:val="00A62B0F"/>
    <w:rsid w:val="00A62D1B"/>
    <w:rsid w:val="00A637A2"/>
    <w:rsid w:val="00A652C3"/>
    <w:rsid w:val="00A656D7"/>
    <w:rsid w:val="00A666DD"/>
    <w:rsid w:val="00A66C17"/>
    <w:rsid w:val="00A67825"/>
    <w:rsid w:val="00A70B94"/>
    <w:rsid w:val="00A714A0"/>
    <w:rsid w:val="00A72E8A"/>
    <w:rsid w:val="00A73A7B"/>
    <w:rsid w:val="00A7488F"/>
    <w:rsid w:val="00A76A46"/>
    <w:rsid w:val="00A77243"/>
    <w:rsid w:val="00A77507"/>
    <w:rsid w:val="00A77755"/>
    <w:rsid w:val="00A82344"/>
    <w:rsid w:val="00A8274D"/>
    <w:rsid w:val="00A87700"/>
    <w:rsid w:val="00A8777E"/>
    <w:rsid w:val="00A9255D"/>
    <w:rsid w:val="00A92B47"/>
    <w:rsid w:val="00A93277"/>
    <w:rsid w:val="00A944D7"/>
    <w:rsid w:val="00A950A3"/>
    <w:rsid w:val="00A96CBD"/>
    <w:rsid w:val="00AA1743"/>
    <w:rsid w:val="00AA1B7F"/>
    <w:rsid w:val="00AA1E3A"/>
    <w:rsid w:val="00AA4B5C"/>
    <w:rsid w:val="00AA57B3"/>
    <w:rsid w:val="00AB38E3"/>
    <w:rsid w:val="00AB4F84"/>
    <w:rsid w:val="00AB5B42"/>
    <w:rsid w:val="00AB70E7"/>
    <w:rsid w:val="00AC00C0"/>
    <w:rsid w:val="00AC0155"/>
    <w:rsid w:val="00AC0208"/>
    <w:rsid w:val="00AC0F29"/>
    <w:rsid w:val="00AC16D4"/>
    <w:rsid w:val="00AC2340"/>
    <w:rsid w:val="00AC3755"/>
    <w:rsid w:val="00AC55A5"/>
    <w:rsid w:val="00AC63C0"/>
    <w:rsid w:val="00AD5290"/>
    <w:rsid w:val="00AD5998"/>
    <w:rsid w:val="00AE2B7E"/>
    <w:rsid w:val="00AE2D20"/>
    <w:rsid w:val="00AE34BA"/>
    <w:rsid w:val="00AE5A5D"/>
    <w:rsid w:val="00AE6CF0"/>
    <w:rsid w:val="00AE7145"/>
    <w:rsid w:val="00AE76C3"/>
    <w:rsid w:val="00AE7774"/>
    <w:rsid w:val="00AE7A94"/>
    <w:rsid w:val="00AF03CF"/>
    <w:rsid w:val="00AF0926"/>
    <w:rsid w:val="00AF0CA5"/>
    <w:rsid w:val="00AF16B0"/>
    <w:rsid w:val="00AF1D00"/>
    <w:rsid w:val="00AF2547"/>
    <w:rsid w:val="00AF2D9D"/>
    <w:rsid w:val="00AF5012"/>
    <w:rsid w:val="00AF6228"/>
    <w:rsid w:val="00B00A3C"/>
    <w:rsid w:val="00B00E9B"/>
    <w:rsid w:val="00B01937"/>
    <w:rsid w:val="00B02C63"/>
    <w:rsid w:val="00B056D1"/>
    <w:rsid w:val="00B13CB7"/>
    <w:rsid w:val="00B20DED"/>
    <w:rsid w:val="00B20FB8"/>
    <w:rsid w:val="00B21506"/>
    <w:rsid w:val="00B22A9C"/>
    <w:rsid w:val="00B22BB1"/>
    <w:rsid w:val="00B23148"/>
    <w:rsid w:val="00B243B5"/>
    <w:rsid w:val="00B25665"/>
    <w:rsid w:val="00B30756"/>
    <w:rsid w:val="00B3140E"/>
    <w:rsid w:val="00B374CB"/>
    <w:rsid w:val="00B4079F"/>
    <w:rsid w:val="00B42079"/>
    <w:rsid w:val="00B429BE"/>
    <w:rsid w:val="00B437D6"/>
    <w:rsid w:val="00B43BE5"/>
    <w:rsid w:val="00B44777"/>
    <w:rsid w:val="00B44A86"/>
    <w:rsid w:val="00B44B57"/>
    <w:rsid w:val="00B4518C"/>
    <w:rsid w:val="00B45EFA"/>
    <w:rsid w:val="00B47E1E"/>
    <w:rsid w:val="00B5263A"/>
    <w:rsid w:val="00B54D5C"/>
    <w:rsid w:val="00B56864"/>
    <w:rsid w:val="00B569D4"/>
    <w:rsid w:val="00B62719"/>
    <w:rsid w:val="00B62C25"/>
    <w:rsid w:val="00B62F03"/>
    <w:rsid w:val="00B63AB8"/>
    <w:rsid w:val="00B655DD"/>
    <w:rsid w:val="00B67773"/>
    <w:rsid w:val="00B67ABE"/>
    <w:rsid w:val="00B717AE"/>
    <w:rsid w:val="00B75F9B"/>
    <w:rsid w:val="00B8232A"/>
    <w:rsid w:val="00B82684"/>
    <w:rsid w:val="00B834D8"/>
    <w:rsid w:val="00B83BCF"/>
    <w:rsid w:val="00B853C5"/>
    <w:rsid w:val="00B86F46"/>
    <w:rsid w:val="00B96683"/>
    <w:rsid w:val="00B96800"/>
    <w:rsid w:val="00BA1300"/>
    <w:rsid w:val="00BA166C"/>
    <w:rsid w:val="00BA2F27"/>
    <w:rsid w:val="00BA32DA"/>
    <w:rsid w:val="00BA33E7"/>
    <w:rsid w:val="00BA3828"/>
    <w:rsid w:val="00BA3E67"/>
    <w:rsid w:val="00BA42E7"/>
    <w:rsid w:val="00BA7E6E"/>
    <w:rsid w:val="00BB213A"/>
    <w:rsid w:val="00BB40CF"/>
    <w:rsid w:val="00BB4D2D"/>
    <w:rsid w:val="00BC2F78"/>
    <w:rsid w:val="00BC3D3A"/>
    <w:rsid w:val="00BC5459"/>
    <w:rsid w:val="00BC76D0"/>
    <w:rsid w:val="00BC7FC4"/>
    <w:rsid w:val="00BD056E"/>
    <w:rsid w:val="00BD28F6"/>
    <w:rsid w:val="00BD4379"/>
    <w:rsid w:val="00BD5296"/>
    <w:rsid w:val="00BD57FC"/>
    <w:rsid w:val="00BD6347"/>
    <w:rsid w:val="00BF1262"/>
    <w:rsid w:val="00BF2229"/>
    <w:rsid w:val="00BF4AF7"/>
    <w:rsid w:val="00BF5E08"/>
    <w:rsid w:val="00BF6F8A"/>
    <w:rsid w:val="00BF76D8"/>
    <w:rsid w:val="00C00998"/>
    <w:rsid w:val="00C02F55"/>
    <w:rsid w:val="00C04F56"/>
    <w:rsid w:val="00C0628D"/>
    <w:rsid w:val="00C073E1"/>
    <w:rsid w:val="00C07E00"/>
    <w:rsid w:val="00C102D1"/>
    <w:rsid w:val="00C119EC"/>
    <w:rsid w:val="00C12D3D"/>
    <w:rsid w:val="00C12DB9"/>
    <w:rsid w:val="00C1331A"/>
    <w:rsid w:val="00C13C97"/>
    <w:rsid w:val="00C215B8"/>
    <w:rsid w:val="00C219E2"/>
    <w:rsid w:val="00C2244F"/>
    <w:rsid w:val="00C25A78"/>
    <w:rsid w:val="00C268EE"/>
    <w:rsid w:val="00C30E1B"/>
    <w:rsid w:val="00C34CC7"/>
    <w:rsid w:val="00C35846"/>
    <w:rsid w:val="00C3610C"/>
    <w:rsid w:val="00C40930"/>
    <w:rsid w:val="00C40D7F"/>
    <w:rsid w:val="00C413D2"/>
    <w:rsid w:val="00C425AC"/>
    <w:rsid w:val="00C43383"/>
    <w:rsid w:val="00C461FD"/>
    <w:rsid w:val="00C502F9"/>
    <w:rsid w:val="00C50AC1"/>
    <w:rsid w:val="00C51B4A"/>
    <w:rsid w:val="00C53DCB"/>
    <w:rsid w:val="00C53F05"/>
    <w:rsid w:val="00C54501"/>
    <w:rsid w:val="00C6153A"/>
    <w:rsid w:val="00C61FE1"/>
    <w:rsid w:val="00C62867"/>
    <w:rsid w:val="00C67301"/>
    <w:rsid w:val="00C71633"/>
    <w:rsid w:val="00C71D17"/>
    <w:rsid w:val="00C71D68"/>
    <w:rsid w:val="00C72A46"/>
    <w:rsid w:val="00C72DCE"/>
    <w:rsid w:val="00C732D8"/>
    <w:rsid w:val="00C73516"/>
    <w:rsid w:val="00C739C0"/>
    <w:rsid w:val="00C74490"/>
    <w:rsid w:val="00C7538B"/>
    <w:rsid w:val="00C75B4F"/>
    <w:rsid w:val="00C76368"/>
    <w:rsid w:val="00C806D2"/>
    <w:rsid w:val="00C80B7A"/>
    <w:rsid w:val="00C8116E"/>
    <w:rsid w:val="00C8397D"/>
    <w:rsid w:val="00C84D91"/>
    <w:rsid w:val="00C84DEC"/>
    <w:rsid w:val="00C85110"/>
    <w:rsid w:val="00C87379"/>
    <w:rsid w:val="00C93FB3"/>
    <w:rsid w:val="00C947A5"/>
    <w:rsid w:val="00C95976"/>
    <w:rsid w:val="00CA0FAC"/>
    <w:rsid w:val="00CA147B"/>
    <w:rsid w:val="00CA2827"/>
    <w:rsid w:val="00CA3089"/>
    <w:rsid w:val="00CA49FE"/>
    <w:rsid w:val="00CA6C5B"/>
    <w:rsid w:val="00CB02B0"/>
    <w:rsid w:val="00CB5FBA"/>
    <w:rsid w:val="00CB7328"/>
    <w:rsid w:val="00CB7FFB"/>
    <w:rsid w:val="00CC202F"/>
    <w:rsid w:val="00CC4DB0"/>
    <w:rsid w:val="00CC5925"/>
    <w:rsid w:val="00CC6D7C"/>
    <w:rsid w:val="00CD0797"/>
    <w:rsid w:val="00CD1303"/>
    <w:rsid w:val="00CD200B"/>
    <w:rsid w:val="00CD35BA"/>
    <w:rsid w:val="00CD64B1"/>
    <w:rsid w:val="00CE008A"/>
    <w:rsid w:val="00CE0769"/>
    <w:rsid w:val="00CE2F36"/>
    <w:rsid w:val="00CE4261"/>
    <w:rsid w:val="00CE4B8D"/>
    <w:rsid w:val="00CE757B"/>
    <w:rsid w:val="00CE781D"/>
    <w:rsid w:val="00CE7C48"/>
    <w:rsid w:val="00CF3075"/>
    <w:rsid w:val="00CF4716"/>
    <w:rsid w:val="00CF6F76"/>
    <w:rsid w:val="00D0054C"/>
    <w:rsid w:val="00D00F22"/>
    <w:rsid w:val="00D01327"/>
    <w:rsid w:val="00D03AB7"/>
    <w:rsid w:val="00D03C40"/>
    <w:rsid w:val="00D05D90"/>
    <w:rsid w:val="00D062FC"/>
    <w:rsid w:val="00D0667A"/>
    <w:rsid w:val="00D0762F"/>
    <w:rsid w:val="00D07BC1"/>
    <w:rsid w:val="00D1138E"/>
    <w:rsid w:val="00D11479"/>
    <w:rsid w:val="00D244C1"/>
    <w:rsid w:val="00D25E2E"/>
    <w:rsid w:val="00D301FD"/>
    <w:rsid w:val="00D32D19"/>
    <w:rsid w:val="00D354DC"/>
    <w:rsid w:val="00D35521"/>
    <w:rsid w:val="00D357AB"/>
    <w:rsid w:val="00D35AA1"/>
    <w:rsid w:val="00D35BBA"/>
    <w:rsid w:val="00D36505"/>
    <w:rsid w:val="00D375C4"/>
    <w:rsid w:val="00D43FF2"/>
    <w:rsid w:val="00D44D54"/>
    <w:rsid w:val="00D476B4"/>
    <w:rsid w:val="00D506FC"/>
    <w:rsid w:val="00D50B15"/>
    <w:rsid w:val="00D50DE4"/>
    <w:rsid w:val="00D5187B"/>
    <w:rsid w:val="00D5225E"/>
    <w:rsid w:val="00D52655"/>
    <w:rsid w:val="00D52CC3"/>
    <w:rsid w:val="00D536E9"/>
    <w:rsid w:val="00D55C24"/>
    <w:rsid w:val="00D5608F"/>
    <w:rsid w:val="00D60503"/>
    <w:rsid w:val="00D61C25"/>
    <w:rsid w:val="00D627AE"/>
    <w:rsid w:val="00D66971"/>
    <w:rsid w:val="00D67AD7"/>
    <w:rsid w:val="00D7049C"/>
    <w:rsid w:val="00D73A7A"/>
    <w:rsid w:val="00D75631"/>
    <w:rsid w:val="00D761F3"/>
    <w:rsid w:val="00D8023C"/>
    <w:rsid w:val="00D80FE9"/>
    <w:rsid w:val="00D81D8E"/>
    <w:rsid w:val="00D81E97"/>
    <w:rsid w:val="00D8294E"/>
    <w:rsid w:val="00D82DF7"/>
    <w:rsid w:val="00D83039"/>
    <w:rsid w:val="00D909A8"/>
    <w:rsid w:val="00D92200"/>
    <w:rsid w:val="00D925BB"/>
    <w:rsid w:val="00D930FD"/>
    <w:rsid w:val="00D93826"/>
    <w:rsid w:val="00D940A7"/>
    <w:rsid w:val="00D96277"/>
    <w:rsid w:val="00D97731"/>
    <w:rsid w:val="00DA0BCC"/>
    <w:rsid w:val="00DA11A7"/>
    <w:rsid w:val="00DA1C2B"/>
    <w:rsid w:val="00DA247D"/>
    <w:rsid w:val="00DA6172"/>
    <w:rsid w:val="00DA6258"/>
    <w:rsid w:val="00DA695E"/>
    <w:rsid w:val="00DA6996"/>
    <w:rsid w:val="00DA72A2"/>
    <w:rsid w:val="00DA7D46"/>
    <w:rsid w:val="00DB3D5C"/>
    <w:rsid w:val="00DB5E88"/>
    <w:rsid w:val="00DB696C"/>
    <w:rsid w:val="00DC15A8"/>
    <w:rsid w:val="00DC2712"/>
    <w:rsid w:val="00DC27C0"/>
    <w:rsid w:val="00DC2BFF"/>
    <w:rsid w:val="00DC4E04"/>
    <w:rsid w:val="00DC60BD"/>
    <w:rsid w:val="00DC735B"/>
    <w:rsid w:val="00DC74D0"/>
    <w:rsid w:val="00DC7A20"/>
    <w:rsid w:val="00DD038F"/>
    <w:rsid w:val="00DD2194"/>
    <w:rsid w:val="00DD5877"/>
    <w:rsid w:val="00DD621F"/>
    <w:rsid w:val="00DD6DFE"/>
    <w:rsid w:val="00DE1819"/>
    <w:rsid w:val="00DE20BE"/>
    <w:rsid w:val="00DE20FF"/>
    <w:rsid w:val="00DF308C"/>
    <w:rsid w:val="00DF3979"/>
    <w:rsid w:val="00DF59F9"/>
    <w:rsid w:val="00DF5B14"/>
    <w:rsid w:val="00E0293D"/>
    <w:rsid w:val="00E04C50"/>
    <w:rsid w:val="00E06019"/>
    <w:rsid w:val="00E06214"/>
    <w:rsid w:val="00E065D2"/>
    <w:rsid w:val="00E06BD9"/>
    <w:rsid w:val="00E07D52"/>
    <w:rsid w:val="00E10532"/>
    <w:rsid w:val="00E1112A"/>
    <w:rsid w:val="00E111E7"/>
    <w:rsid w:val="00E11ED0"/>
    <w:rsid w:val="00E152BD"/>
    <w:rsid w:val="00E1647D"/>
    <w:rsid w:val="00E16527"/>
    <w:rsid w:val="00E2108A"/>
    <w:rsid w:val="00E22E53"/>
    <w:rsid w:val="00E2520F"/>
    <w:rsid w:val="00E272E6"/>
    <w:rsid w:val="00E36B0E"/>
    <w:rsid w:val="00E41615"/>
    <w:rsid w:val="00E4562E"/>
    <w:rsid w:val="00E46BF5"/>
    <w:rsid w:val="00E51047"/>
    <w:rsid w:val="00E515D7"/>
    <w:rsid w:val="00E52813"/>
    <w:rsid w:val="00E52CAD"/>
    <w:rsid w:val="00E540C2"/>
    <w:rsid w:val="00E5495D"/>
    <w:rsid w:val="00E55233"/>
    <w:rsid w:val="00E608D5"/>
    <w:rsid w:val="00E61249"/>
    <w:rsid w:val="00E63616"/>
    <w:rsid w:val="00E655FD"/>
    <w:rsid w:val="00E65A72"/>
    <w:rsid w:val="00E67D9B"/>
    <w:rsid w:val="00E70B58"/>
    <w:rsid w:val="00E73F5C"/>
    <w:rsid w:val="00E807FD"/>
    <w:rsid w:val="00E81DCF"/>
    <w:rsid w:val="00E820E6"/>
    <w:rsid w:val="00E83634"/>
    <w:rsid w:val="00E846AF"/>
    <w:rsid w:val="00E85CD2"/>
    <w:rsid w:val="00E85FF4"/>
    <w:rsid w:val="00E879CD"/>
    <w:rsid w:val="00E924FD"/>
    <w:rsid w:val="00E926FE"/>
    <w:rsid w:val="00E9297D"/>
    <w:rsid w:val="00E95E2B"/>
    <w:rsid w:val="00E9778B"/>
    <w:rsid w:val="00EA134E"/>
    <w:rsid w:val="00EA2559"/>
    <w:rsid w:val="00EA3320"/>
    <w:rsid w:val="00EA4ED5"/>
    <w:rsid w:val="00EA64E3"/>
    <w:rsid w:val="00EA6AA6"/>
    <w:rsid w:val="00EA78AF"/>
    <w:rsid w:val="00EB0A50"/>
    <w:rsid w:val="00EB16C0"/>
    <w:rsid w:val="00EB1DDF"/>
    <w:rsid w:val="00EB22E2"/>
    <w:rsid w:val="00EB2388"/>
    <w:rsid w:val="00EB31D9"/>
    <w:rsid w:val="00EB4098"/>
    <w:rsid w:val="00EB4798"/>
    <w:rsid w:val="00EB5D05"/>
    <w:rsid w:val="00EB6080"/>
    <w:rsid w:val="00EB71CD"/>
    <w:rsid w:val="00EB75B8"/>
    <w:rsid w:val="00EC0A6D"/>
    <w:rsid w:val="00EC10E9"/>
    <w:rsid w:val="00EC15AE"/>
    <w:rsid w:val="00EC309A"/>
    <w:rsid w:val="00EC37E5"/>
    <w:rsid w:val="00EC56F6"/>
    <w:rsid w:val="00ED12A7"/>
    <w:rsid w:val="00ED54E6"/>
    <w:rsid w:val="00ED61C1"/>
    <w:rsid w:val="00ED74C0"/>
    <w:rsid w:val="00ED767C"/>
    <w:rsid w:val="00ED7EBF"/>
    <w:rsid w:val="00EE0F84"/>
    <w:rsid w:val="00EE1326"/>
    <w:rsid w:val="00EE1C39"/>
    <w:rsid w:val="00EE1FD3"/>
    <w:rsid w:val="00EE2297"/>
    <w:rsid w:val="00EE3A50"/>
    <w:rsid w:val="00EE47C4"/>
    <w:rsid w:val="00EE57CC"/>
    <w:rsid w:val="00EE69D1"/>
    <w:rsid w:val="00EE6AFA"/>
    <w:rsid w:val="00EE7310"/>
    <w:rsid w:val="00EE7F73"/>
    <w:rsid w:val="00EF0697"/>
    <w:rsid w:val="00EF2B05"/>
    <w:rsid w:val="00EF398F"/>
    <w:rsid w:val="00EF5F04"/>
    <w:rsid w:val="00EF7D32"/>
    <w:rsid w:val="00F04D28"/>
    <w:rsid w:val="00F11D46"/>
    <w:rsid w:val="00F123C6"/>
    <w:rsid w:val="00F12705"/>
    <w:rsid w:val="00F12B80"/>
    <w:rsid w:val="00F1313B"/>
    <w:rsid w:val="00F14FAF"/>
    <w:rsid w:val="00F15E62"/>
    <w:rsid w:val="00F164B2"/>
    <w:rsid w:val="00F1738F"/>
    <w:rsid w:val="00F2067B"/>
    <w:rsid w:val="00F22C98"/>
    <w:rsid w:val="00F23430"/>
    <w:rsid w:val="00F2390B"/>
    <w:rsid w:val="00F239E5"/>
    <w:rsid w:val="00F25915"/>
    <w:rsid w:val="00F25BB3"/>
    <w:rsid w:val="00F2732A"/>
    <w:rsid w:val="00F328BA"/>
    <w:rsid w:val="00F34518"/>
    <w:rsid w:val="00F34A84"/>
    <w:rsid w:val="00F35B18"/>
    <w:rsid w:val="00F41255"/>
    <w:rsid w:val="00F41A9B"/>
    <w:rsid w:val="00F4220E"/>
    <w:rsid w:val="00F4224E"/>
    <w:rsid w:val="00F42F1E"/>
    <w:rsid w:val="00F45614"/>
    <w:rsid w:val="00F45B31"/>
    <w:rsid w:val="00F51CE4"/>
    <w:rsid w:val="00F53830"/>
    <w:rsid w:val="00F55712"/>
    <w:rsid w:val="00F561A1"/>
    <w:rsid w:val="00F576DD"/>
    <w:rsid w:val="00F578B6"/>
    <w:rsid w:val="00F6104A"/>
    <w:rsid w:val="00F62EF0"/>
    <w:rsid w:val="00F64B58"/>
    <w:rsid w:val="00F66E42"/>
    <w:rsid w:val="00F67FB2"/>
    <w:rsid w:val="00F7017F"/>
    <w:rsid w:val="00F70B09"/>
    <w:rsid w:val="00F72184"/>
    <w:rsid w:val="00F7339F"/>
    <w:rsid w:val="00F74429"/>
    <w:rsid w:val="00F74886"/>
    <w:rsid w:val="00F754A6"/>
    <w:rsid w:val="00F7624C"/>
    <w:rsid w:val="00F77202"/>
    <w:rsid w:val="00F82829"/>
    <w:rsid w:val="00F82FAC"/>
    <w:rsid w:val="00F85F1E"/>
    <w:rsid w:val="00F86C7B"/>
    <w:rsid w:val="00F9155C"/>
    <w:rsid w:val="00F940B3"/>
    <w:rsid w:val="00F94888"/>
    <w:rsid w:val="00F962CF"/>
    <w:rsid w:val="00FA11AC"/>
    <w:rsid w:val="00FA25FB"/>
    <w:rsid w:val="00FA32AA"/>
    <w:rsid w:val="00FA3FF8"/>
    <w:rsid w:val="00FA5E19"/>
    <w:rsid w:val="00FA6DA5"/>
    <w:rsid w:val="00FB0BA7"/>
    <w:rsid w:val="00FB13E9"/>
    <w:rsid w:val="00FB2A32"/>
    <w:rsid w:val="00FB3285"/>
    <w:rsid w:val="00FB5653"/>
    <w:rsid w:val="00FC28B4"/>
    <w:rsid w:val="00FC4312"/>
    <w:rsid w:val="00FC51FB"/>
    <w:rsid w:val="00FC5232"/>
    <w:rsid w:val="00FD07E4"/>
    <w:rsid w:val="00FD1E26"/>
    <w:rsid w:val="00FD2296"/>
    <w:rsid w:val="00FD26D1"/>
    <w:rsid w:val="00FE1B6F"/>
    <w:rsid w:val="00FE217B"/>
    <w:rsid w:val="00FE3F6A"/>
    <w:rsid w:val="00FE500F"/>
    <w:rsid w:val="00FE62B7"/>
    <w:rsid w:val="00FE7780"/>
    <w:rsid w:val="00FF2670"/>
    <w:rsid w:val="00FF2BAD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CB6CD"/>
  <w15:docId w15:val="{AFE86F5F-E1F5-4DB2-8534-DAF9BC0E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4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3518D7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0"/>
      <w:lang w:val="en-US" w:eastAsia="zh-TW"/>
    </w:rPr>
  </w:style>
  <w:style w:type="paragraph" w:styleId="1">
    <w:name w:val="heading 1"/>
    <w:basedOn w:val="a0"/>
    <w:next w:val="a0"/>
    <w:uiPriority w:val="9"/>
    <w:qFormat/>
    <w:rsid w:val="00C1331A"/>
    <w:pPr>
      <w:keepNext/>
      <w:spacing w:after="120"/>
      <w:ind w:left="-539"/>
      <w:outlineLvl w:val="0"/>
    </w:pPr>
    <w:rPr>
      <w:rFonts w:ascii="標楷體" w:eastAsia="Calibri" w:hAnsi="標楷體" w:cs="Calibri"/>
      <w:b/>
      <w:bCs/>
      <w:color w:val="4F81BD" w:themeColor="accent1"/>
      <w:kern w:val="32"/>
      <w:sz w:val="32"/>
      <w:szCs w:val="32"/>
    </w:rPr>
  </w:style>
  <w:style w:type="paragraph" w:styleId="20">
    <w:name w:val="heading 2"/>
    <w:basedOn w:val="a0"/>
    <w:next w:val="a0"/>
    <w:uiPriority w:val="9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3">
    <w:name w:val="heading 3"/>
    <w:basedOn w:val="a0"/>
    <w:next w:val="a0"/>
    <w:uiPriority w:val="9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Cs w:val="24"/>
    </w:rPr>
  </w:style>
  <w:style w:type="paragraph" w:styleId="4">
    <w:name w:val="heading 4"/>
    <w:basedOn w:val="a0"/>
    <w:next w:val="a0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5">
    <w:name w:val="heading 5"/>
    <w:basedOn w:val="a0"/>
    <w:next w:val="a0"/>
    <w:uiPriority w:val="9"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rsid w:val="00EE57CC"/>
    <w:pPr>
      <w:numPr>
        <w:ilvl w:val="5"/>
        <w:numId w:val="4"/>
      </w:numPr>
      <w:spacing w:before="240"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rsid w:val="00EE57CC"/>
    <w:pPr>
      <w:numPr>
        <w:ilvl w:val="6"/>
        <w:numId w:val="4"/>
      </w:numPr>
      <w:spacing w:before="240"/>
      <w:outlineLvl w:val="6"/>
    </w:pPr>
    <w:rPr>
      <w:szCs w:val="24"/>
    </w:rPr>
  </w:style>
  <w:style w:type="paragraph" w:styleId="8">
    <w:name w:val="heading 8"/>
    <w:basedOn w:val="a0"/>
    <w:next w:val="a0"/>
    <w:link w:val="80"/>
    <w:uiPriority w:val="9"/>
    <w:rsid w:val="00EE57CC"/>
    <w:pPr>
      <w:numPr>
        <w:ilvl w:val="7"/>
        <w:numId w:val="4"/>
      </w:numPr>
      <w:spacing w:before="240"/>
      <w:outlineLvl w:val="7"/>
    </w:pPr>
    <w:rPr>
      <w:i/>
      <w:iCs/>
      <w:szCs w:val="24"/>
    </w:rPr>
  </w:style>
  <w:style w:type="paragraph" w:styleId="9">
    <w:name w:val="heading 9"/>
    <w:basedOn w:val="a0"/>
    <w:next w:val="a0"/>
    <w:link w:val="90"/>
    <w:uiPriority w:val="9"/>
    <w:rsid w:val="00EE57CC"/>
    <w:pPr>
      <w:numPr>
        <w:ilvl w:val="8"/>
        <w:numId w:val="4"/>
      </w:numPr>
      <w:spacing w:before="24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idden">
    <w:name w:val="Hidden"/>
    <w:basedOn w:val="a0"/>
    <w:next w:val="a0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a3"/>
    <w:rsid w:val="00EE57CC"/>
    <w:pPr>
      <w:numPr>
        <w:numId w:val="6"/>
      </w:numPr>
    </w:pPr>
  </w:style>
  <w:style w:type="paragraph" w:customStyle="1" w:styleId="Note">
    <w:name w:val="Note"/>
    <w:basedOn w:val="a0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a0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a0"/>
    <w:uiPriority w:val="24"/>
    <w:qFormat/>
    <w:rsid w:val="00EE57CC"/>
    <w:pPr>
      <w:numPr>
        <w:numId w:val="8"/>
      </w:numPr>
      <w:contextualSpacing/>
    </w:pPr>
  </w:style>
  <w:style w:type="table" w:styleId="21">
    <w:name w:val="Table Classic 2"/>
    <w:basedOn w:val="a2"/>
    <w:rsid w:val="00EE5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0"/>
    <w:uiPriority w:val="4"/>
    <w:qFormat/>
    <w:rsid w:val="008C0E36"/>
    <w:pPr>
      <w:numPr>
        <w:numId w:val="11"/>
      </w:numPr>
      <w:tabs>
        <w:tab w:val="num" w:pos="227"/>
      </w:tabs>
      <w:ind w:left="227" w:hanging="227"/>
      <w:contextualSpacing/>
    </w:pPr>
  </w:style>
  <w:style w:type="paragraph" w:styleId="a4">
    <w:name w:val="caption"/>
    <w:basedOn w:val="a0"/>
    <w:next w:val="a0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10">
    <w:name w:val="toc 1"/>
    <w:basedOn w:val="a0"/>
    <w:next w:val="a0"/>
    <w:uiPriority w:val="39"/>
    <w:rsid w:val="00EE57CC"/>
    <w:pPr>
      <w:spacing w:before="240" w:after="80"/>
    </w:pPr>
    <w:rPr>
      <w:b/>
      <w:bCs/>
      <w:iCs/>
    </w:rPr>
  </w:style>
  <w:style w:type="paragraph" w:styleId="22">
    <w:name w:val="toc 2"/>
    <w:basedOn w:val="a0"/>
    <w:next w:val="a0"/>
    <w:uiPriority w:val="39"/>
    <w:rsid w:val="00EE57CC"/>
    <w:pPr>
      <w:spacing w:after="80"/>
    </w:pPr>
  </w:style>
  <w:style w:type="paragraph" w:styleId="30">
    <w:name w:val="toc 3"/>
    <w:basedOn w:val="a0"/>
    <w:next w:val="a0"/>
    <w:uiPriority w:val="39"/>
    <w:rsid w:val="00EE57CC"/>
    <w:pPr>
      <w:spacing w:before="60" w:after="80"/>
      <w:ind w:left="360"/>
    </w:pPr>
    <w:rPr>
      <w:sz w:val="20"/>
    </w:rPr>
  </w:style>
  <w:style w:type="table" w:styleId="a5">
    <w:name w:val="Table Grid"/>
    <w:basedOn w:val="a2"/>
    <w:uiPriority w:val="99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7"/>
      </w:numPr>
    </w:pPr>
  </w:style>
  <w:style w:type="paragraph" w:styleId="a6">
    <w:name w:val="footer"/>
    <w:basedOn w:val="a0"/>
    <w:link w:val="a7"/>
    <w:uiPriority w:val="99"/>
    <w:rsid w:val="00EE57CC"/>
    <w:pPr>
      <w:ind w:left="-227"/>
    </w:pPr>
    <w:rPr>
      <w:rFonts w:eastAsia="Calibri" w:cs="Calibri"/>
      <w:sz w:val="16"/>
      <w:szCs w:val="16"/>
    </w:rPr>
  </w:style>
  <w:style w:type="paragraph" w:styleId="a8">
    <w:name w:val="header"/>
    <w:basedOn w:val="a0"/>
    <w:link w:val="a9"/>
    <w:uiPriority w:val="99"/>
    <w:rsid w:val="00EE57CC"/>
    <w:pPr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a6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a3"/>
    <w:rsid w:val="00EE57CC"/>
    <w:pPr>
      <w:numPr>
        <w:numId w:val="8"/>
      </w:numPr>
    </w:pPr>
  </w:style>
  <w:style w:type="paragraph" w:styleId="2">
    <w:name w:val="List Bullet 2"/>
    <w:basedOn w:val="a0"/>
    <w:rsid w:val="00EE57CC"/>
    <w:pPr>
      <w:numPr>
        <w:numId w:val="5"/>
      </w:numPr>
      <w:contextualSpacing/>
    </w:pPr>
  </w:style>
  <w:style w:type="paragraph" w:styleId="aa">
    <w:name w:val="Document Map"/>
    <w:basedOn w:val="a0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3"/>
    <w:rsid w:val="00EE57CC"/>
    <w:pPr>
      <w:numPr>
        <w:numId w:val="1"/>
      </w:numPr>
    </w:pPr>
  </w:style>
  <w:style w:type="numbering" w:customStyle="1" w:styleId="BulletsTable">
    <w:name w:val="Bullets Table"/>
    <w:basedOn w:val="a3"/>
    <w:rsid w:val="00805D4A"/>
    <w:pPr>
      <w:numPr>
        <w:numId w:val="2"/>
      </w:numPr>
    </w:pPr>
  </w:style>
  <w:style w:type="paragraph" w:styleId="ab">
    <w:name w:val="Balloon Text"/>
    <w:basedOn w:val="a0"/>
    <w:link w:val="ac"/>
    <w:rsid w:val="00EE57CC"/>
    <w:rPr>
      <w:rFonts w:ascii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a0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</w:rPr>
  </w:style>
  <w:style w:type="paragraph" w:customStyle="1" w:styleId="CoverSubject">
    <w:name w:val="Cover Subject"/>
    <w:basedOn w:val="a0"/>
    <w:uiPriority w:val="99"/>
    <w:rsid w:val="00EE57CC"/>
    <w:pPr>
      <w:ind w:left="1701" w:right="-567"/>
      <w:jc w:val="right"/>
    </w:pPr>
    <w:rPr>
      <w:rFonts w:eastAsia="Times New Roman"/>
      <w:sz w:val="36"/>
    </w:rPr>
  </w:style>
  <w:style w:type="paragraph" w:customStyle="1" w:styleId="CoverBlockHeading1">
    <w:name w:val="Cover Block Heading 1"/>
    <w:basedOn w:val="a0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/>
      <w:i/>
    </w:rPr>
  </w:style>
  <w:style w:type="paragraph" w:customStyle="1" w:styleId="CoverBlockText">
    <w:name w:val="Cover Block Text"/>
    <w:basedOn w:val="a0"/>
    <w:uiPriority w:val="99"/>
    <w:rsid w:val="00EE57CC"/>
    <w:pPr>
      <w:spacing w:after="40"/>
      <w:ind w:right="-567"/>
      <w:jc w:val="right"/>
    </w:pPr>
    <w:rPr>
      <w:rFonts w:eastAsia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a0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/>
      <w:i/>
      <w:iCs/>
    </w:rPr>
  </w:style>
  <w:style w:type="paragraph" w:customStyle="1" w:styleId="FooterDisclaimer">
    <w:name w:val="Footer Disclaimer"/>
    <w:basedOn w:val="a6"/>
    <w:uiPriority w:val="99"/>
    <w:rsid w:val="00EE57CC"/>
    <w:pPr>
      <w:spacing w:after="120"/>
    </w:pPr>
  </w:style>
  <w:style w:type="paragraph" w:customStyle="1" w:styleId="FooterPageNumber">
    <w:name w:val="Footer Page Number"/>
    <w:basedOn w:val="a6"/>
    <w:uiPriority w:val="99"/>
    <w:rsid w:val="00EE57CC"/>
    <w:pPr>
      <w:pBdr>
        <w:top w:val="single" w:sz="4" w:space="1" w:color="auto"/>
      </w:pBdr>
      <w:jc w:val="right"/>
    </w:pPr>
  </w:style>
  <w:style w:type="paragraph" w:styleId="ad">
    <w:name w:val="List Paragraph"/>
    <w:basedOn w:val="a0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a0"/>
    <w:uiPriority w:val="99"/>
    <w:rsid w:val="00EE57CC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a0"/>
    <w:next w:val="a0"/>
    <w:uiPriority w:val="99"/>
    <w:rsid w:val="00EE57CC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ae">
    <w:name w:val="Body Text"/>
    <w:basedOn w:val="a0"/>
    <w:link w:val="af"/>
    <w:rsid w:val="00EE57CC"/>
    <w:pPr>
      <w:spacing w:after="120"/>
      <w:ind w:left="227"/>
    </w:pPr>
  </w:style>
  <w:style w:type="character" w:customStyle="1" w:styleId="af">
    <w:name w:val="本文 字元"/>
    <w:basedOn w:val="a1"/>
    <w:link w:val="ae"/>
    <w:rsid w:val="00EE57CC"/>
    <w:rPr>
      <w:rFonts w:eastAsia="Arial"/>
      <w:lang w:eastAsia="ja-JP"/>
    </w:rPr>
  </w:style>
  <w:style w:type="character" w:customStyle="1" w:styleId="a9">
    <w:name w:val="頁首 字元"/>
    <w:basedOn w:val="a1"/>
    <w:link w:val="a8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a8"/>
    <w:uiPriority w:val="99"/>
    <w:rsid w:val="00EE57CC"/>
    <w:pPr>
      <w:pBdr>
        <w:bottom w:val="single" w:sz="4" w:space="1" w:color="auto"/>
      </w:pBdr>
    </w:pPr>
  </w:style>
  <w:style w:type="character" w:customStyle="1" w:styleId="60">
    <w:name w:val="標題 6 字元"/>
    <w:basedOn w:val="a1"/>
    <w:link w:val="6"/>
    <w:uiPriority w:val="9"/>
    <w:rsid w:val="00EE57CC"/>
    <w:rPr>
      <w:rFonts w:ascii="Times New Roman" w:eastAsia="新細明體" w:hAnsi="Times New Roman" w:cs="Times New Roman"/>
      <w:b/>
      <w:bCs/>
      <w:kern w:val="2"/>
      <w:sz w:val="24"/>
      <w:szCs w:val="20"/>
      <w:lang w:val="en-US" w:eastAsia="zh-TW"/>
    </w:rPr>
  </w:style>
  <w:style w:type="character" w:customStyle="1" w:styleId="70">
    <w:name w:val="標題 7 字元"/>
    <w:basedOn w:val="a1"/>
    <w:link w:val="7"/>
    <w:uiPriority w:val="9"/>
    <w:rsid w:val="00EE57CC"/>
    <w:rPr>
      <w:rFonts w:ascii="Times New Roman" w:eastAsia="新細明體" w:hAnsi="Times New Roman" w:cs="Times New Roman"/>
      <w:kern w:val="2"/>
      <w:sz w:val="24"/>
      <w:szCs w:val="24"/>
      <w:lang w:val="en-US" w:eastAsia="zh-TW"/>
    </w:rPr>
  </w:style>
  <w:style w:type="character" w:customStyle="1" w:styleId="80">
    <w:name w:val="標題 8 字元"/>
    <w:basedOn w:val="a1"/>
    <w:link w:val="8"/>
    <w:uiPriority w:val="9"/>
    <w:rsid w:val="00EE57CC"/>
    <w:rPr>
      <w:rFonts w:ascii="Times New Roman" w:eastAsia="新細明體" w:hAnsi="Times New Roman" w:cs="Times New Roman"/>
      <w:i/>
      <w:iCs/>
      <w:kern w:val="2"/>
      <w:sz w:val="24"/>
      <w:szCs w:val="24"/>
      <w:lang w:val="en-US" w:eastAsia="zh-TW"/>
    </w:rPr>
  </w:style>
  <w:style w:type="character" w:customStyle="1" w:styleId="90">
    <w:name w:val="標題 9 字元"/>
    <w:basedOn w:val="a1"/>
    <w:link w:val="9"/>
    <w:uiPriority w:val="9"/>
    <w:rsid w:val="00EE57CC"/>
    <w:rPr>
      <w:rFonts w:ascii="Times New Roman" w:eastAsia="新細明體" w:hAnsi="Times New Roman" w:cs="Times New Roman"/>
      <w:kern w:val="2"/>
      <w:sz w:val="24"/>
      <w:szCs w:val="20"/>
      <w:lang w:val="en-US" w:eastAsia="zh-TW"/>
    </w:rPr>
  </w:style>
  <w:style w:type="paragraph" w:styleId="af0">
    <w:name w:val="footnote text"/>
    <w:basedOn w:val="a0"/>
    <w:link w:val="af1"/>
    <w:rsid w:val="00EE57CC"/>
    <w:rPr>
      <w:sz w:val="16"/>
      <w:szCs w:val="16"/>
    </w:rPr>
  </w:style>
  <w:style w:type="character" w:customStyle="1" w:styleId="af1">
    <w:name w:val="註腳文字 字元"/>
    <w:basedOn w:val="a1"/>
    <w:link w:val="af0"/>
    <w:rsid w:val="00EE57CC"/>
    <w:rPr>
      <w:rFonts w:eastAsia="Arial"/>
      <w:sz w:val="16"/>
      <w:szCs w:val="16"/>
      <w:lang w:eastAsia="ja-JP"/>
    </w:rPr>
  </w:style>
  <w:style w:type="character" w:styleId="af2">
    <w:name w:val="Hyperlink"/>
    <w:basedOn w:val="a1"/>
    <w:uiPriority w:val="99"/>
    <w:unhideWhenUsed/>
    <w:rsid w:val="00EE57CC"/>
    <w:rPr>
      <w:color w:val="0000FF" w:themeColor="hyperlink"/>
      <w:u w:val="single"/>
    </w:rPr>
  </w:style>
  <w:style w:type="character" w:customStyle="1" w:styleId="a7">
    <w:name w:val="頁尾 字元"/>
    <w:basedOn w:val="a1"/>
    <w:link w:val="a6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1"/>
    <w:next w:val="a0"/>
    <w:uiPriority w:val="14"/>
    <w:qFormat/>
    <w:rsid w:val="00EE57CC"/>
    <w:pPr>
      <w:numPr>
        <w:numId w:val="10"/>
      </w:numPr>
    </w:pPr>
  </w:style>
  <w:style w:type="paragraph" w:customStyle="1" w:styleId="Heading2Numbered">
    <w:name w:val="Heading 2 (Numbered)"/>
    <w:basedOn w:val="20"/>
    <w:next w:val="a0"/>
    <w:uiPriority w:val="14"/>
    <w:qFormat/>
    <w:rsid w:val="00C1331A"/>
    <w:pPr>
      <w:numPr>
        <w:ilvl w:val="1"/>
        <w:numId w:val="10"/>
      </w:numPr>
    </w:pPr>
    <w:rPr>
      <w:rFonts w:ascii="標楷體" w:hAnsi="標楷體"/>
    </w:rPr>
  </w:style>
  <w:style w:type="paragraph" w:customStyle="1" w:styleId="TableListBullet">
    <w:name w:val="Table List Bullet"/>
    <w:basedOn w:val="a0"/>
    <w:uiPriority w:val="4"/>
    <w:qFormat/>
    <w:rsid w:val="00805D4A"/>
    <w:pPr>
      <w:numPr>
        <w:numId w:val="12"/>
      </w:numPr>
      <w:contextualSpacing/>
    </w:pPr>
  </w:style>
  <w:style w:type="paragraph" w:customStyle="1" w:styleId="VisibleGuidance">
    <w:name w:val="Visible Guidance"/>
    <w:basedOn w:val="a0"/>
    <w:next w:val="a0"/>
    <w:rsid w:val="00DF59F9"/>
    <w:pPr>
      <w:shd w:val="clear" w:color="auto" w:fill="F2F2F2"/>
    </w:pPr>
    <w:rPr>
      <w:color w:val="FF0066"/>
    </w:rPr>
  </w:style>
  <w:style w:type="numbering" w:styleId="111111">
    <w:name w:val="Outline List 2"/>
    <w:basedOn w:val="a3"/>
    <w:rsid w:val="00EE57CC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9"/>
      </w:numPr>
    </w:pPr>
  </w:style>
  <w:style w:type="character" w:styleId="af3">
    <w:name w:val="Strong"/>
    <w:basedOn w:val="a1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3"/>
    <w:next w:val="a0"/>
    <w:uiPriority w:val="14"/>
    <w:qFormat/>
    <w:rsid w:val="00EE57CC"/>
    <w:pPr>
      <w:numPr>
        <w:ilvl w:val="2"/>
        <w:numId w:val="10"/>
      </w:numPr>
    </w:pPr>
  </w:style>
  <w:style w:type="character" w:styleId="HTML">
    <w:name w:val="HTML Acronym"/>
    <w:basedOn w:val="a1"/>
    <w:rsid w:val="00EE57CC"/>
  </w:style>
  <w:style w:type="character" w:styleId="af4">
    <w:name w:val="Placeholder Text"/>
    <w:basedOn w:val="a1"/>
    <w:uiPriority w:val="99"/>
    <w:semiHidden/>
    <w:rsid w:val="005D6C3A"/>
    <w:rPr>
      <w:color w:val="808080"/>
    </w:rPr>
  </w:style>
  <w:style w:type="table" w:customStyle="1" w:styleId="-11">
    <w:name w:val="淺色網底 - 輔色 11"/>
    <w:basedOn w:val="a2"/>
    <w:uiPriority w:val="60"/>
    <w:rsid w:val="00616F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1">
    <w:name w:val="Table Grid 7"/>
    <w:basedOn w:val="a2"/>
    <w:rsid w:val="0039048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Web2">
    <w:name w:val="Table Web 2"/>
    <w:basedOn w:val="a2"/>
    <w:rsid w:val="0039048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Web">
    <w:name w:val="Normal (Web)"/>
    <w:basedOn w:val="a0"/>
    <w:uiPriority w:val="99"/>
    <w:unhideWhenUsed/>
    <w:rsid w:val="00A03706"/>
    <w:pPr>
      <w:spacing w:before="100" w:beforeAutospacing="1" w:after="100" w:afterAutospacing="1"/>
    </w:pPr>
    <w:rPr>
      <w:rFonts w:ascii="新細明體" w:hAnsi="新細明體" w:cs="新細明體"/>
      <w:szCs w:val="24"/>
    </w:rPr>
  </w:style>
  <w:style w:type="character" w:customStyle="1" w:styleId="htmltxt1">
    <w:name w:val="html_txt1"/>
    <w:basedOn w:val="a1"/>
    <w:rsid w:val="0006255B"/>
    <w:rPr>
      <w:color w:val="000000"/>
    </w:rPr>
  </w:style>
  <w:style w:type="character" w:customStyle="1" w:styleId="htmlcha1">
    <w:name w:val="html_cha1"/>
    <w:basedOn w:val="a1"/>
    <w:rsid w:val="00C54501"/>
    <w:rPr>
      <w:color w:val="FF0000"/>
    </w:rPr>
  </w:style>
  <w:style w:type="character" w:customStyle="1" w:styleId="htmltag1">
    <w:name w:val="html_tag1"/>
    <w:basedOn w:val="a1"/>
    <w:rsid w:val="00C54501"/>
    <w:rPr>
      <w:color w:val="0000FF"/>
    </w:rPr>
  </w:style>
  <w:style w:type="paragraph" w:styleId="HTML0">
    <w:name w:val="HTML Preformatted"/>
    <w:basedOn w:val="a0"/>
    <w:link w:val="HTML1"/>
    <w:uiPriority w:val="99"/>
    <w:unhideWhenUsed/>
    <w:rsid w:val="0009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1">
    <w:name w:val="HTML 預設格式 字元"/>
    <w:basedOn w:val="a1"/>
    <w:link w:val="HTML0"/>
    <w:uiPriority w:val="99"/>
    <w:rsid w:val="0009044A"/>
    <w:rPr>
      <w:rFonts w:ascii="細明體" w:eastAsia="細明體" w:hAnsi="細明體" w:cs="細明體"/>
      <w:sz w:val="24"/>
      <w:szCs w:val="24"/>
      <w:lang w:val="en-US" w:eastAsia="zh-TW"/>
    </w:rPr>
  </w:style>
  <w:style w:type="table" w:customStyle="1" w:styleId="GridTable4-Accent11">
    <w:name w:val="Grid Table 4 - Accent 11"/>
    <w:basedOn w:val="a2"/>
    <w:uiPriority w:val="49"/>
    <w:rsid w:val="003A7CD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a2"/>
    <w:uiPriority w:val="47"/>
    <w:rsid w:val="003A7CD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1">
    <w:name w:val="Grid Table 41"/>
    <w:basedOn w:val="a2"/>
    <w:uiPriority w:val="49"/>
    <w:rsid w:val="000C20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a2"/>
    <w:uiPriority w:val="41"/>
    <w:rsid w:val="000C20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4F81BD" w:themeColor="accent1"/>
      </w:rPr>
    </w:tblStylePr>
    <w:tblStylePr w:type="lastRow">
      <w:rPr>
        <w:b/>
        <w:bCs/>
        <w:i w:val="0"/>
        <w:color w:val="404040" w:themeColor="text1" w:themeTint="BF"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  <w:i w:val="0"/>
        <w:color w:val="404040" w:themeColor="text1" w:themeTint="BF"/>
      </w:rPr>
    </w:tblStylePr>
    <w:tblStylePr w:type="lastCol">
      <w:rPr>
        <w:b/>
        <w:bCs/>
        <w:i w:val="0"/>
        <w:color w:val="404040" w:themeColor="text1" w:themeTint="BF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a2"/>
    <w:uiPriority w:val="45"/>
    <w:rsid w:val="00277C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a2"/>
    <w:uiPriority w:val="46"/>
    <w:rsid w:val="00277C7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a2"/>
    <w:uiPriority w:val="40"/>
    <w:rsid w:val="00A57C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Table7Colorful-Accent11">
    <w:name w:val="List Table 7 Colorful - Accent 11"/>
    <w:basedOn w:val="a2"/>
    <w:uiPriority w:val="52"/>
    <w:rsid w:val="00F239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11">
    <w:name w:val="Grid Table 2 - Accent 11"/>
    <w:basedOn w:val="a2"/>
    <w:uiPriority w:val="47"/>
    <w:rsid w:val="00F239E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3-Accent11">
    <w:name w:val="Grid Table 3 - Accent 11"/>
    <w:basedOn w:val="a2"/>
    <w:uiPriority w:val="48"/>
    <w:rsid w:val="00F239E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-Accent11">
    <w:name w:val="Grid Table 5 Dark - Accent 11"/>
    <w:basedOn w:val="a2"/>
    <w:uiPriority w:val="50"/>
    <w:rsid w:val="00F239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1Light1">
    <w:name w:val="Grid Table 1 Light1"/>
    <w:basedOn w:val="a2"/>
    <w:uiPriority w:val="46"/>
    <w:rsid w:val="00F239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a2"/>
    <w:uiPriority w:val="47"/>
    <w:rsid w:val="00F239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xureTableHeaderText">
    <w:name w:val="AxureTableHeaderText"/>
    <w:basedOn w:val="a0"/>
    <w:rsid w:val="00CC5925"/>
    <w:pPr>
      <w:spacing w:before="60" w:after="60"/>
    </w:pPr>
    <w:rPr>
      <w:rFonts w:ascii="Arial" w:eastAsia="微軟正黑體" w:hAnsi="Arial"/>
      <w:b/>
      <w:sz w:val="16"/>
      <w:szCs w:val="24"/>
      <w:lang w:eastAsia="en-US"/>
    </w:rPr>
  </w:style>
  <w:style w:type="paragraph" w:customStyle="1" w:styleId="AxureTableNormalText">
    <w:name w:val="AxureTableNormalText"/>
    <w:basedOn w:val="a0"/>
    <w:rsid w:val="00CC5925"/>
    <w:pPr>
      <w:spacing w:before="60" w:after="60"/>
    </w:pPr>
    <w:rPr>
      <w:rFonts w:ascii="Arial" w:eastAsia="微軟正黑體" w:hAnsi="Arial"/>
      <w:sz w:val="16"/>
      <w:szCs w:val="24"/>
      <w:lang w:eastAsia="en-US"/>
    </w:rPr>
  </w:style>
  <w:style w:type="table" w:customStyle="1" w:styleId="AxureTableStyle">
    <w:name w:val="AxureTableStyle"/>
    <w:basedOn w:val="a2"/>
    <w:uiPriority w:val="99"/>
    <w:rsid w:val="00CC5925"/>
    <w:pPr>
      <w:spacing w:after="0" w:line="240" w:lineRule="auto"/>
    </w:pPr>
    <w:rPr>
      <w:rFonts w:ascii="Arial" w:eastAsiaTheme="minorEastAsia" w:hAnsi="Arial" w:cs="Times New Roman"/>
      <w:sz w:val="16"/>
      <w:szCs w:val="20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H3">
    <w:name w:val="H3"/>
    <w:basedOn w:val="a0"/>
    <w:link w:val="H30"/>
    <w:qFormat/>
    <w:rsid w:val="00F164B2"/>
    <w:pPr>
      <w:keepNext/>
      <w:numPr>
        <w:ilvl w:val="2"/>
        <w:numId w:val="13"/>
      </w:numPr>
      <w:spacing w:before="240" w:after="60"/>
      <w:ind w:left="567"/>
      <w:outlineLvl w:val="0"/>
    </w:pPr>
    <w:rPr>
      <w:rFonts w:ascii="Arial" w:eastAsia="微軟正黑體" w:hAnsi="Arial"/>
      <w:b/>
      <w:bCs/>
      <w:color w:val="4F81BD"/>
      <w:kern w:val="32"/>
      <w:sz w:val="32"/>
      <w:szCs w:val="32"/>
      <w:lang w:eastAsia="en-US"/>
    </w:rPr>
  </w:style>
  <w:style w:type="paragraph" w:customStyle="1" w:styleId="H2">
    <w:name w:val="H2"/>
    <w:basedOn w:val="a0"/>
    <w:qFormat/>
    <w:rsid w:val="00F164B2"/>
    <w:pPr>
      <w:keepNext/>
      <w:numPr>
        <w:ilvl w:val="1"/>
        <w:numId w:val="13"/>
      </w:numPr>
      <w:spacing w:before="240" w:after="60"/>
      <w:ind w:left="567"/>
      <w:outlineLvl w:val="0"/>
    </w:pPr>
    <w:rPr>
      <w:rFonts w:ascii="Arial" w:eastAsia="微軟正黑體" w:hAnsi="Arial"/>
      <w:b/>
      <w:bCs/>
      <w:color w:val="4F81BD"/>
      <w:kern w:val="32"/>
      <w:sz w:val="32"/>
      <w:szCs w:val="32"/>
      <w:lang w:eastAsia="en-US"/>
    </w:rPr>
  </w:style>
  <w:style w:type="character" w:customStyle="1" w:styleId="H30">
    <w:name w:val="H3 字元"/>
    <w:basedOn w:val="a1"/>
    <w:link w:val="H3"/>
    <w:rsid w:val="00F164B2"/>
    <w:rPr>
      <w:rFonts w:ascii="Arial" w:eastAsia="微軟正黑體" w:hAnsi="Arial" w:cs="Times New Roman"/>
      <w:b/>
      <w:bCs/>
      <w:color w:val="4F81BD"/>
      <w:kern w:val="32"/>
      <w:sz w:val="32"/>
      <w:szCs w:val="32"/>
      <w:lang w:val="en-US" w:eastAsia="en-US"/>
    </w:rPr>
  </w:style>
  <w:style w:type="paragraph" w:customStyle="1" w:styleId="H1">
    <w:name w:val="H1"/>
    <w:basedOn w:val="a0"/>
    <w:qFormat/>
    <w:rsid w:val="00F164B2"/>
    <w:pPr>
      <w:keepNext/>
      <w:numPr>
        <w:numId w:val="13"/>
      </w:numPr>
      <w:spacing w:before="240" w:after="60"/>
      <w:outlineLvl w:val="0"/>
    </w:pPr>
    <w:rPr>
      <w:rFonts w:ascii="Arial" w:eastAsia="微軟正黑體" w:hAnsi="Arial"/>
      <w:b/>
      <w:bCs/>
      <w:color w:val="4F81BD"/>
      <w:kern w:val="32"/>
      <w:sz w:val="32"/>
      <w:szCs w:val="32"/>
      <w:lang w:eastAsia="en-US"/>
    </w:rPr>
  </w:style>
  <w:style w:type="paragraph" w:styleId="af5">
    <w:name w:val="Note Heading"/>
    <w:basedOn w:val="a0"/>
    <w:next w:val="a0"/>
    <w:link w:val="af6"/>
    <w:uiPriority w:val="19"/>
    <w:unhideWhenUsed/>
    <w:rsid w:val="00FC28B4"/>
    <w:pPr>
      <w:jc w:val="center"/>
    </w:pPr>
    <w:rPr>
      <w:rFonts w:ascii="Arial" w:eastAsia="微軟正黑體" w:hAnsi="Arial" w:cs="Segoe"/>
      <w:sz w:val="20"/>
    </w:rPr>
  </w:style>
  <w:style w:type="character" w:customStyle="1" w:styleId="af6">
    <w:name w:val="註釋標題 字元"/>
    <w:basedOn w:val="a1"/>
    <w:link w:val="af5"/>
    <w:uiPriority w:val="19"/>
    <w:rsid w:val="00FC28B4"/>
    <w:rPr>
      <w:rFonts w:ascii="Arial" w:eastAsia="微軟正黑體" w:hAnsi="Arial" w:cs="Segoe"/>
      <w:sz w:val="20"/>
      <w:szCs w:val="20"/>
      <w:lang w:val="en-US" w:eastAsia="zh-TW"/>
    </w:rPr>
  </w:style>
  <w:style w:type="paragraph" w:styleId="af7">
    <w:name w:val="Closing"/>
    <w:basedOn w:val="a0"/>
    <w:link w:val="af8"/>
    <w:unhideWhenUsed/>
    <w:rsid w:val="00FC28B4"/>
    <w:pPr>
      <w:ind w:leftChars="1800" w:left="100"/>
    </w:pPr>
    <w:rPr>
      <w:rFonts w:ascii="Arial" w:eastAsia="微軟正黑體" w:hAnsi="Arial" w:cs="Segoe"/>
      <w:sz w:val="20"/>
    </w:rPr>
  </w:style>
  <w:style w:type="character" w:customStyle="1" w:styleId="af8">
    <w:name w:val="結語 字元"/>
    <w:basedOn w:val="a1"/>
    <w:link w:val="af7"/>
    <w:rsid w:val="00FC28B4"/>
    <w:rPr>
      <w:rFonts w:ascii="Arial" w:eastAsia="微軟正黑體" w:hAnsi="Arial" w:cs="Segoe"/>
      <w:sz w:val="20"/>
      <w:szCs w:val="20"/>
      <w:lang w:val="en-US" w:eastAsia="zh-TW"/>
    </w:rPr>
  </w:style>
  <w:style w:type="table" w:customStyle="1" w:styleId="11">
    <w:name w:val="純表格 11"/>
    <w:basedOn w:val="a2"/>
    <w:uiPriority w:val="41"/>
    <w:rsid w:val="00F53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4F81BD" w:themeColor="accent1"/>
      </w:rPr>
    </w:tblStylePr>
    <w:tblStylePr w:type="lastRow">
      <w:rPr>
        <w:b/>
        <w:bCs/>
        <w:i w:val="0"/>
        <w:color w:val="404040" w:themeColor="text1" w:themeTint="BF"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  <w:i w:val="0"/>
        <w:color w:val="404040" w:themeColor="text1" w:themeTint="BF"/>
      </w:rPr>
    </w:tblStylePr>
    <w:tblStylePr w:type="lastCol">
      <w:rPr>
        <w:b/>
        <w:bCs/>
        <w:i w:val="0"/>
        <w:color w:val="404040" w:themeColor="text1" w:themeTint="BF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shd w:val="clear" w:color="auto" w:fill="F2F2F2" w:themeFill="background1" w:themeFillShade="F2"/>
      </w:tcPr>
    </w:tblStylePr>
  </w:style>
  <w:style w:type="paragraph" w:styleId="af9">
    <w:name w:val="Date"/>
    <w:basedOn w:val="a0"/>
    <w:next w:val="a0"/>
    <w:link w:val="afa"/>
    <w:semiHidden/>
    <w:unhideWhenUsed/>
    <w:rsid w:val="002119BD"/>
    <w:pPr>
      <w:jc w:val="right"/>
    </w:pPr>
  </w:style>
  <w:style w:type="character" w:customStyle="1" w:styleId="afa">
    <w:name w:val="日期 字元"/>
    <w:basedOn w:val="a1"/>
    <w:link w:val="af9"/>
    <w:semiHidden/>
    <w:rsid w:val="002119BD"/>
    <w:rPr>
      <w:rFonts w:eastAsia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-frankm\AppData\Roaming\Microsoft\Templates\document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96586206BA43740A7CC1DEAADC183BB" ma:contentTypeVersion="6" ma:contentTypeDescription="建立新的文件。" ma:contentTypeScope="" ma:versionID="dc1c1b2363c97761e5e4265f7d0ea259">
  <xsd:schema xmlns:xsd="http://www.w3.org/2001/XMLSchema" xmlns:xs="http://www.w3.org/2001/XMLSchema" xmlns:p="http://schemas.microsoft.com/office/2006/metadata/properties" xmlns:ns2="2d9cb7b2-b5c5-4680-ba05-161df756e7a8" xmlns:ns3="b92be8cd-3b1a-4511-b21a-31f596c6f758" targetNamespace="http://schemas.microsoft.com/office/2006/metadata/properties" ma:root="true" ma:fieldsID="877e4d100f0e3241e3903841e0176493" ns2:_="" ns3:_="">
    <xsd:import namespace="2d9cb7b2-b5c5-4680-ba05-161df756e7a8"/>
    <xsd:import namespace="b92be8cd-3b1a-4511-b21a-31f596c6f7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cb7b2-b5c5-4680-ba05-161df756e7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依使用者最後一次共用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依時間最後一次共用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be8cd-3b1a-4511-b21a-31f596c6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B0ED7-5FB7-4CBC-80A3-91AC60172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cb7b2-b5c5-4680-ba05-161df756e7a8"/>
    <ds:schemaRef ds:uri="b92be8cd-3b1a-4511-b21a-31f596c6f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BD2A8E-5E95-45AC-A0C9-23B3CD4D5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66323-934C-4646-94EF-F3AC84FB2D8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EB6FAC5-A6F8-44DD-8C90-B8699AD9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documentBase.dotx</Template>
  <TotalTime>332</TotalTime>
  <Pages>12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京城銀行</vt:lpstr>
    </vt:vector>
  </TitlesOfParts>
  <Manager>Author Manager</Manager>
  <Company>Microsoft Corporation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盟立自動化</dc:title>
  <dc:subject>工作時間表</dc:subject>
  <dc:creator>Mirle Automation Corporation</dc:creator>
  <cp:lastModifiedBy>DB1 IOT205 張祐維</cp:lastModifiedBy>
  <cp:revision>6</cp:revision>
  <cp:lastPrinted>2017-12-05T09:14:00Z</cp:lastPrinted>
  <dcterms:created xsi:type="dcterms:W3CDTF">2019-10-08T08:13:00Z</dcterms:created>
  <dcterms:modified xsi:type="dcterms:W3CDTF">2019-10-09T03:45:00Z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0</vt:lpwstr>
  </property>
  <property fmtid="{D5CDD505-2E9C-101B-9397-08002B2CF9AE}" pid="3" name="Customer">
    <vt:lpwstr>京城銀行</vt:lpwstr>
  </property>
  <property fmtid="{D5CDD505-2E9C-101B-9397-08002B2CF9AE}" pid="4" name="Version">
    <vt:lpwstr>.1</vt:lpwstr>
  </property>
  <property fmtid="{D5CDD505-2E9C-101B-9397-08002B2CF9AE}" pid="5" name="AuthorEmail">
    <vt:lpwstr>Update [author.Email@microsoft.com] in Document Properties</vt:lpwstr>
  </property>
  <property fmtid="{D5CDD505-2E9C-101B-9397-08002B2CF9AE}" pid="6" name="AuthorPosition">
    <vt:lpwstr>Consultant</vt:lpwstr>
  </property>
  <property fmtid="{D5CDD505-2E9C-101B-9397-08002B2CF9AE}" pid="7" name="DocType">
    <vt:lpwstr> </vt:lpwstr>
  </property>
  <property fmtid="{D5CDD505-2E9C-101B-9397-08002B2CF9AE}" pid="8" name="DocCategory">
    <vt:lpwstr> </vt:lpwstr>
  </property>
  <property fmtid="{D5CDD505-2E9C-101B-9397-08002B2CF9AE}" pid="9" name="Status">
    <vt:lpwstr>Draft</vt:lpwstr>
  </property>
  <property fmtid="{D5CDD505-2E9C-101B-9397-08002B2CF9AE}" pid="10" name="ContentTypeId">
    <vt:lpwstr>0x010100796586206BA43740A7CC1DEAADC183BB</vt:lpwstr>
  </property>
  <property fmtid="{D5CDD505-2E9C-101B-9397-08002B2CF9AE}" pid="11" name="Author0">
    <vt:lpwstr/>
  </property>
  <property fmtid="{D5CDD505-2E9C-101B-9397-08002B2CF9AE}" pid="12" name="Document Status">
    <vt:lpwstr>Draft</vt:lpwstr>
  </property>
  <property fmtid="{D5CDD505-2E9C-101B-9397-08002B2CF9AE}" pid="13" name="Deliverable Type">
    <vt:lpwstr>Whitepaper</vt:lpwstr>
  </property>
  <property fmtid="{D5CDD505-2E9C-101B-9397-08002B2CF9AE}" pid="14" name="Order">
    <vt:r8>11100</vt:r8>
  </property>
  <property fmtid="{D5CDD505-2E9C-101B-9397-08002B2CF9AE}" pid="15" name="URL">
    <vt:lpwstr>http://sharepoint-2010:2020/sites/SilverLightPlayGround/sdm_Templates/http://sharepoint-2010:2020/sites/SilverLightPlayGround/sdm_Templates/</vt:lpwstr>
  </property>
  <property fmtid="{D5CDD505-2E9C-101B-9397-08002B2CF9AE}" pid="16" name="Description0">
    <vt:lpwstr>The User Requirements document defines the non-functional aspect of the user's interaction with the solution. It provides guidance on the user interface, expectations of the solution's performance, re... [More Info]</vt:lpwstr>
  </property>
  <property fmtid="{D5CDD505-2E9C-101B-9397-08002B2CF9AE}" pid="17" name="Size">
    <vt:lpwstr>133KB</vt:lpwstr>
  </property>
  <property fmtid="{D5CDD505-2E9C-101B-9397-08002B2CF9AE}" pid="18" name="TemplateId">
    <vt:lpwstr>113</vt:lpwstr>
  </property>
  <property fmtid="{D5CDD505-2E9C-101B-9397-08002B2CF9AE}" pid="19" name="Downloads">
    <vt:lpwstr>1094</vt:lpwstr>
  </property>
  <property fmtid="{D5CDD505-2E9C-101B-9397-08002B2CF9AE}" pid="20" name="TemplateName">
    <vt:lpwstr>SDM - Template - User Profiles</vt:lpwstr>
  </property>
  <property fmtid="{D5CDD505-2E9C-101B-9397-08002B2CF9AE}" pid="21" name="PublishedDate">
    <vt:lpwstr>2009-10-22T18:30:00+00:00</vt:lpwstr>
  </property>
  <property fmtid="{D5CDD505-2E9C-101B-9397-08002B2CF9AE}" pid="22" name="MSIP_Label_f42aa342-8706-4288-bd11-ebb85995028c_Enabled">
    <vt:lpwstr>True</vt:lpwstr>
  </property>
  <property fmtid="{D5CDD505-2E9C-101B-9397-08002B2CF9AE}" pid="23" name="MSIP_Label_f42aa342-8706-4288-bd11-ebb85995028c_SiteId">
    <vt:lpwstr>72f988bf-86f1-41af-91ab-2d7cd011db47</vt:lpwstr>
  </property>
  <property fmtid="{D5CDD505-2E9C-101B-9397-08002B2CF9AE}" pid="24" name="MSIP_Label_f42aa342-8706-4288-bd11-ebb85995028c_Ref">
    <vt:lpwstr>https://api.informationprotection.azure.com/api/72f988bf-86f1-41af-91ab-2d7cd011db47</vt:lpwstr>
  </property>
  <property fmtid="{D5CDD505-2E9C-101B-9397-08002B2CF9AE}" pid="25" name="MSIP_Label_f42aa342-8706-4288-bd11-ebb85995028c_Owner">
    <vt:lpwstr>huilee@microsoft.com</vt:lpwstr>
  </property>
  <property fmtid="{D5CDD505-2E9C-101B-9397-08002B2CF9AE}" pid="26" name="MSIP_Label_f42aa342-8706-4288-bd11-ebb85995028c_SetDate">
    <vt:lpwstr>2017-10-13T14:42:23.3190969+08:00</vt:lpwstr>
  </property>
  <property fmtid="{D5CDD505-2E9C-101B-9397-08002B2CF9AE}" pid="27" name="MSIP_Label_f42aa342-8706-4288-bd11-ebb85995028c_Name">
    <vt:lpwstr>General</vt:lpwstr>
  </property>
  <property fmtid="{D5CDD505-2E9C-101B-9397-08002B2CF9AE}" pid="28" name="MSIP_Label_f42aa342-8706-4288-bd11-ebb85995028c_Application">
    <vt:lpwstr>Microsoft Azure Information Protection</vt:lpwstr>
  </property>
  <property fmtid="{D5CDD505-2E9C-101B-9397-08002B2CF9AE}" pid="29" name="MSIP_Label_f42aa342-8706-4288-bd11-ebb85995028c_Extended_MSFT_Method">
    <vt:lpwstr>Automatic</vt:lpwstr>
  </property>
  <property fmtid="{D5CDD505-2E9C-101B-9397-08002B2CF9AE}" pid="30" name="Sensitivity">
    <vt:lpwstr>General</vt:lpwstr>
  </property>
</Properties>
</file>